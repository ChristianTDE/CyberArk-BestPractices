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66D" w:rsidRPr="0093266D" w:rsidRDefault="00B54631" w:rsidP="0093266D">
      <w:pPr>
        <w:pStyle w:val="Title"/>
      </w:pPr>
      <w:bookmarkStart w:id="0" w:name="_Toc368211902"/>
      <w:bookmarkStart w:id="1" w:name="OLE_LINK6"/>
      <w:bookmarkStart w:id="2" w:name="OLE_LINK7"/>
      <w:bookmarkStart w:id="3" w:name="_Toc261418369"/>
      <w:r>
        <w:rPr>
          <w:noProof/>
          <w:lang w:eastAsia="zh-TW"/>
        </w:rPr>
        <w:t>Pre-Implementation Checklist</w:t>
      </w:r>
    </w:p>
    <w:tbl>
      <w:tblPr>
        <w:tblW w:w="0" w:type="auto"/>
        <w:tblBorders>
          <w:top w:val="single" w:sz="6" w:space="0" w:color="606060"/>
          <w:left w:val="single" w:sz="6" w:space="0" w:color="606060"/>
          <w:bottom w:val="single" w:sz="6" w:space="0" w:color="606060"/>
          <w:right w:val="single" w:sz="6" w:space="0" w:color="606060"/>
          <w:insideH w:val="single" w:sz="6" w:space="0" w:color="606060"/>
          <w:insideV w:val="single" w:sz="6" w:space="0" w:color="606060"/>
        </w:tblBorders>
        <w:tblCellMar>
          <w:left w:w="144" w:type="dxa"/>
          <w:right w:w="144" w:type="dxa"/>
        </w:tblCellMar>
        <w:tblLook w:val="04A0" w:firstRow="1" w:lastRow="0" w:firstColumn="1" w:lastColumn="0" w:noHBand="0" w:noVBand="1"/>
      </w:tblPr>
      <w:tblGrid>
        <w:gridCol w:w="1145"/>
        <w:gridCol w:w="1682"/>
        <w:gridCol w:w="6767"/>
      </w:tblGrid>
      <w:tr w:rsidR="00B54631" w:rsidTr="00B54631">
        <w:tc>
          <w:tcPr>
            <w:tcW w:w="1145" w:type="dxa"/>
            <w:shd w:val="clear" w:color="auto" w:fill="3367B1"/>
          </w:tcPr>
          <w:p w:rsidR="00B54631" w:rsidRDefault="00B54631" w:rsidP="00A815B0">
            <w:pPr>
              <w:pStyle w:val="TableTitle"/>
            </w:pPr>
            <w:r>
              <w:t>Check</w:t>
            </w:r>
          </w:p>
        </w:tc>
        <w:tc>
          <w:tcPr>
            <w:tcW w:w="1682" w:type="dxa"/>
            <w:shd w:val="clear" w:color="auto" w:fill="3367B1"/>
          </w:tcPr>
          <w:p w:rsidR="00B54631" w:rsidRDefault="00B54631" w:rsidP="00A815B0">
            <w:pPr>
              <w:pStyle w:val="TableTitle"/>
            </w:pPr>
            <w:r>
              <w:t>Date</w:t>
            </w:r>
          </w:p>
        </w:tc>
        <w:tc>
          <w:tcPr>
            <w:tcW w:w="6767" w:type="dxa"/>
            <w:shd w:val="clear" w:color="auto" w:fill="3367B1"/>
          </w:tcPr>
          <w:p w:rsidR="00B54631" w:rsidRDefault="00B54631" w:rsidP="00A815B0">
            <w:pPr>
              <w:pStyle w:val="TableTitle"/>
            </w:pPr>
          </w:p>
        </w:tc>
      </w:tr>
      <w:tr w:rsidR="00B54631" w:rsidTr="00B54631">
        <w:tc>
          <w:tcPr>
            <w:tcW w:w="1145" w:type="dxa"/>
          </w:tcPr>
          <w:p w:rsidR="00B54631" w:rsidRDefault="00B54631" w:rsidP="00A815B0">
            <w:pPr>
              <w:pStyle w:val="TableText0"/>
            </w:pPr>
            <w:r>
              <w:t>______</w:t>
            </w:r>
          </w:p>
        </w:tc>
        <w:tc>
          <w:tcPr>
            <w:tcW w:w="1682" w:type="dxa"/>
          </w:tcPr>
          <w:p w:rsidR="00B54631" w:rsidRDefault="00B54631" w:rsidP="00A815B0">
            <w:pPr>
              <w:pStyle w:val="TableText0"/>
            </w:pPr>
            <w:r>
              <w:t>___/___/___</w:t>
            </w:r>
          </w:p>
        </w:tc>
        <w:tc>
          <w:tcPr>
            <w:tcW w:w="6767" w:type="dxa"/>
          </w:tcPr>
          <w:p w:rsidR="00B54631" w:rsidRDefault="00B54631" w:rsidP="00B54631">
            <w:pPr>
              <w:pStyle w:val="TableText0"/>
              <w:rPr>
                <w:rFonts w:cs="Arial"/>
              </w:rPr>
            </w:pPr>
            <w:r w:rsidRPr="00B54631">
              <w:t>The customer confirms that they have received the Product box which contains</w:t>
            </w:r>
            <w:r>
              <w:rPr>
                <w:rFonts w:cs="Arial"/>
              </w:rPr>
              <w:t>:</w:t>
            </w:r>
          </w:p>
          <w:p w:rsidR="00B54631" w:rsidRDefault="00B54631" w:rsidP="00B54631">
            <w:pPr>
              <w:pStyle w:val="Bulletlist2"/>
            </w:pPr>
            <w:r>
              <w:t>The Product CD, containing all the software purchased as well as digital versions of the documentation.</w:t>
            </w:r>
          </w:p>
          <w:p w:rsidR="00B54631" w:rsidRDefault="00B54631" w:rsidP="00B54631">
            <w:pPr>
              <w:pStyle w:val="Bulletlist2"/>
            </w:pPr>
            <w:r>
              <w:t>(2) Sets of Operator and Master keys</w:t>
            </w:r>
          </w:p>
          <w:p w:rsidR="00B54631" w:rsidRDefault="00B54631" w:rsidP="00B54631">
            <w:pPr>
              <w:pStyle w:val="Bulletlist2"/>
            </w:pPr>
            <w:r>
              <w:t xml:space="preserve">The CyberArk License agreement </w:t>
            </w:r>
          </w:p>
        </w:tc>
      </w:tr>
      <w:tr w:rsidR="00B54631" w:rsidTr="00A815B0">
        <w:tc>
          <w:tcPr>
            <w:tcW w:w="1145" w:type="dxa"/>
          </w:tcPr>
          <w:p w:rsidR="00B54631" w:rsidRDefault="00B54631" w:rsidP="00A815B0">
            <w:pPr>
              <w:pStyle w:val="TableText0"/>
            </w:pPr>
            <w:r>
              <w:t>______</w:t>
            </w:r>
          </w:p>
        </w:tc>
        <w:tc>
          <w:tcPr>
            <w:tcW w:w="1682" w:type="dxa"/>
          </w:tcPr>
          <w:p w:rsidR="00B54631" w:rsidRDefault="00B54631" w:rsidP="00A815B0">
            <w:pPr>
              <w:pStyle w:val="TableText0"/>
            </w:pPr>
            <w:r>
              <w:t>___/___/___</w:t>
            </w:r>
          </w:p>
        </w:tc>
        <w:tc>
          <w:tcPr>
            <w:tcW w:w="6767" w:type="dxa"/>
          </w:tcPr>
          <w:p w:rsidR="00B54631" w:rsidRDefault="00B54631" w:rsidP="00B54631">
            <w:pPr>
              <w:pStyle w:val="TableText0"/>
              <w:rPr>
                <w:rFonts w:cs="Arial"/>
              </w:rPr>
            </w:pPr>
            <w:r>
              <w:t>The customer confirms they have been given access to the CyberArk Support Vault and are able to login and access the following safes</w:t>
            </w:r>
            <w:r>
              <w:rPr>
                <w:rFonts w:cs="Arial"/>
              </w:rPr>
              <w:t>:</w:t>
            </w:r>
          </w:p>
          <w:p w:rsidR="00B54631" w:rsidRDefault="00B54631" w:rsidP="00B54631">
            <w:pPr>
              <w:pStyle w:val="Bulletlist2"/>
            </w:pPr>
            <w:r>
              <w:t>Customer Safe</w:t>
            </w:r>
          </w:p>
          <w:p w:rsidR="00B54631" w:rsidRDefault="00B54631" w:rsidP="00B54631">
            <w:pPr>
              <w:pStyle w:val="Bulletlist2"/>
            </w:pPr>
            <w:r w:rsidRPr="006023BD">
              <w:t>Cyber</w:t>
            </w:r>
            <w:r w:rsidR="00812014">
              <w:t>Ark PAS Solution</w:t>
            </w:r>
          </w:p>
          <w:p w:rsidR="00B54631" w:rsidRDefault="00812014" w:rsidP="001B6321">
            <w:pPr>
              <w:pStyle w:val="Bulletlist2"/>
            </w:pPr>
            <w:r>
              <w:t xml:space="preserve">CyberArk </w:t>
            </w:r>
            <w:r w:rsidR="00B54631">
              <w:t xml:space="preserve">Documentation </w:t>
            </w:r>
          </w:p>
        </w:tc>
      </w:tr>
      <w:tr w:rsidR="00B54631" w:rsidTr="00A815B0">
        <w:tc>
          <w:tcPr>
            <w:tcW w:w="1145" w:type="dxa"/>
          </w:tcPr>
          <w:p w:rsidR="00B54631" w:rsidRDefault="00B54631" w:rsidP="00A815B0">
            <w:pPr>
              <w:pStyle w:val="TableText0"/>
            </w:pPr>
            <w:r>
              <w:t>______</w:t>
            </w:r>
          </w:p>
        </w:tc>
        <w:tc>
          <w:tcPr>
            <w:tcW w:w="1682" w:type="dxa"/>
          </w:tcPr>
          <w:p w:rsidR="00B54631" w:rsidRDefault="00B54631" w:rsidP="00A815B0">
            <w:pPr>
              <w:pStyle w:val="TableText0"/>
            </w:pPr>
            <w:r>
              <w:t>___/___/___</w:t>
            </w:r>
          </w:p>
        </w:tc>
        <w:tc>
          <w:tcPr>
            <w:tcW w:w="6767" w:type="dxa"/>
          </w:tcPr>
          <w:p w:rsidR="00B54631" w:rsidRDefault="00B54631" w:rsidP="00B54631">
            <w:pPr>
              <w:pStyle w:val="TableText0"/>
              <w:rPr>
                <w:rFonts w:cs="Arial"/>
              </w:rPr>
            </w:pPr>
            <w:r>
              <w:t>The customer has secured following dedicated servers with system levels according to the attached System Requirements document</w:t>
            </w:r>
            <w:r>
              <w:rPr>
                <w:rFonts w:cs="Arial"/>
              </w:rPr>
              <w:t>:</w:t>
            </w:r>
          </w:p>
          <w:p w:rsidR="00B54631" w:rsidRDefault="00B54631" w:rsidP="00457981">
            <w:pPr>
              <w:pStyle w:val="Bulletlist2"/>
            </w:pPr>
            <w:r>
              <w:t>2x Vault Servers (Prod, DR) – Windows 2008 R2 SP1 64-bit Standard Edition</w:t>
            </w:r>
          </w:p>
          <w:p w:rsidR="00457981" w:rsidRDefault="00886F56" w:rsidP="00457981">
            <w:pPr>
              <w:pStyle w:val="Bulletlist2"/>
              <w:numPr>
                <w:ilvl w:val="1"/>
                <w:numId w:val="18"/>
              </w:numPr>
            </w:pPr>
            <w:r>
              <w:t xml:space="preserve">The </w:t>
            </w:r>
            <w:r w:rsidR="00457981">
              <w:t>Vault servers</w:t>
            </w:r>
            <w:r>
              <w:t xml:space="preserve"> should</w:t>
            </w:r>
            <w:r w:rsidR="00457981">
              <w:t xml:space="preserve"> be installed on physical servers for security and performance purposes. If this is an issue, please contact CyberArk Professional Services management.</w:t>
            </w:r>
          </w:p>
          <w:p w:rsidR="00B54631" w:rsidRDefault="00B54631" w:rsidP="00457981">
            <w:pPr>
              <w:pStyle w:val="Bulletlist2"/>
              <w:numPr>
                <w:ilvl w:val="1"/>
                <w:numId w:val="18"/>
              </w:numPr>
            </w:pPr>
            <w:r>
              <w:t>.</w:t>
            </w:r>
            <w:r w:rsidR="00812014">
              <w:t>NET Framework</w:t>
            </w:r>
            <w:r>
              <w:t xml:space="preserve"> 3.5.1 </w:t>
            </w:r>
            <w:r w:rsidR="00812014">
              <w:t>Feature</w:t>
            </w:r>
            <w:r>
              <w:t xml:space="preserve"> Installed</w:t>
            </w:r>
          </w:p>
          <w:p w:rsidR="00B54631" w:rsidRDefault="00B54631" w:rsidP="00457981">
            <w:pPr>
              <w:pStyle w:val="Bulletlist2"/>
              <w:numPr>
                <w:ilvl w:val="1"/>
                <w:numId w:val="18"/>
              </w:numPr>
            </w:pPr>
            <w:r>
              <w:t>No third party software should be installed (this includes Antivirus, Spyware, Backup, Monitoring software or any patches) and the server should not be part of the domain (The server should be a clean image, rather than a normal domain image that’s been cleaned to avoid any GPO impact)</w:t>
            </w:r>
          </w:p>
          <w:p w:rsidR="00B54631" w:rsidRDefault="00B54631" w:rsidP="00457981">
            <w:pPr>
              <w:pStyle w:val="Bulletlist2"/>
              <w:numPr>
                <w:ilvl w:val="1"/>
                <w:numId w:val="18"/>
              </w:numPr>
            </w:pPr>
            <w:r>
              <w:t>Create Emergency Password Recovery Disk (Control Panel\User Accounts\User Accounts\Create a password reset disk)</w:t>
            </w:r>
          </w:p>
          <w:p w:rsidR="00B54631" w:rsidRDefault="00B54631" w:rsidP="00457981">
            <w:pPr>
              <w:pStyle w:val="Bulletlist2"/>
              <w:numPr>
                <w:ilvl w:val="1"/>
                <w:numId w:val="18"/>
              </w:numPr>
            </w:pPr>
            <w:r>
              <w:t>Following patches should be installed in addition to SP1:</w:t>
            </w:r>
          </w:p>
          <w:p w:rsidR="00B54631" w:rsidRDefault="00B54631" w:rsidP="00457981">
            <w:pPr>
              <w:pStyle w:val="Bulletlist2"/>
              <w:numPr>
                <w:ilvl w:val="2"/>
                <w:numId w:val="18"/>
              </w:numPr>
            </w:pPr>
            <w:r w:rsidRPr="00F603EF">
              <w:lastRenderedPageBreak/>
              <w:t>MS13-049</w:t>
            </w:r>
            <w:r>
              <w:t>, MS13-065</w:t>
            </w:r>
          </w:p>
          <w:p w:rsidR="00B54631" w:rsidRDefault="00B54631" w:rsidP="00457981">
            <w:pPr>
              <w:pStyle w:val="Bulletlist2"/>
              <w:numPr>
                <w:ilvl w:val="2"/>
                <w:numId w:val="18"/>
              </w:numPr>
            </w:pPr>
            <w:r>
              <w:t>MS12-020</w:t>
            </w:r>
          </w:p>
          <w:p w:rsidR="00B54631" w:rsidRPr="00AD0339" w:rsidRDefault="00B54631" w:rsidP="00457981">
            <w:pPr>
              <w:pStyle w:val="Bulletlist2"/>
              <w:numPr>
                <w:ilvl w:val="2"/>
                <w:numId w:val="18"/>
              </w:numPr>
            </w:pPr>
            <w:r>
              <w:t>MS11-083, MS11-064, MS11-048</w:t>
            </w:r>
          </w:p>
          <w:p w:rsidR="00B54631" w:rsidRPr="007D6F59" w:rsidRDefault="00B54631" w:rsidP="00457981">
            <w:pPr>
              <w:pStyle w:val="Bulletlist2"/>
            </w:pPr>
            <w:r>
              <w:t xml:space="preserve">2x Front End Component </w:t>
            </w:r>
            <w:r w:rsidRPr="007D6F59">
              <w:t xml:space="preserve">Servers – Windows 2008 R2 </w:t>
            </w:r>
            <w:r>
              <w:t xml:space="preserve">SP1 </w:t>
            </w:r>
            <w:r w:rsidRPr="007D6F59">
              <w:t>64-bit Standard</w:t>
            </w:r>
          </w:p>
          <w:p w:rsidR="00B54631" w:rsidRDefault="00B54631" w:rsidP="00457981">
            <w:pPr>
              <w:pStyle w:val="Bulletlist2"/>
              <w:numPr>
                <w:ilvl w:val="1"/>
                <w:numId w:val="18"/>
              </w:numPr>
            </w:pPr>
            <w:r>
              <w:t>These servers should be built per your normal domain build instructions with all third party software you normally install and domain membership as normal</w:t>
            </w:r>
          </w:p>
          <w:p w:rsidR="00B54631" w:rsidRDefault="00B54631" w:rsidP="00457981">
            <w:pPr>
              <w:pStyle w:val="Bulletlist2"/>
              <w:numPr>
                <w:ilvl w:val="1"/>
                <w:numId w:val="18"/>
              </w:numPr>
            </w:pPr>
            <w:r>
              <w:t>IIS with ASP.NET should be installed with all authentication methods checked</w:t>
            </w:r>
          </w:p>
          <w:p w:rsidR="00B54631" w:rsidRDefault="00B54631" w:rsidP="00457981">
            <w:pPr>
              <w:pStyle w:val="Bulletlist2"/>
              <w:numPr>
                <w:ilvl w:val="1"/>
                <w:numId w:val="18"/>
              </w:numPr>
            </w:pPr>
            <w:r>
              <w:t xml:space="preserve">.NET </w:t>
            </w:r>
            <w:r w:rsidR="00812014">
              <w:t xml:space="preserve">Framework </w:t>
            </w:r>
            <w:r>
              <w:t xml:space="preserve">3.5.1 </w:t>
            </w:r>
            <w:r w:rsidR="00812014">
              <w:t xml:space="preserve">Feature </w:t>
            </w:r>
            <w:r>
              <w:t>should be installed</w:t>
            </w:r>
          </w:p>
          <w:p w:rsidR="00065290" w:rsidRDefault="00065290" w:rsidP="00457981">
            <w:pPr>
              <w:pStyle w:val="Bulletlist2"/>
              <w:numPr>
                <w:ilvl w:val="1"/>
                <w:numId w:val="18"/>
              </w:numPr>
            </w:pPr>
            <w:r>
              <w:t>.NET Framework 4.0 package should be installed for PVWA component</w:t>
            </w:r>
          </w:p>
          <w:p w:rsidR="00B54631" w:rsidRDefault="00B54631" w:rsidP="00457981">
            <w:pPr>
              <w:pStyle w:val="Bulletlist2"/>
              <w:numPr>
                <w:ilvl w:val="1"/>
                <w:numId w:val="18"/>
              </w:numPr>
            </w:pPr>
            <w:r>
              <w:t>SSL Certificate should be available or installed</w:t>
            </w:r>
          </w:p>
          <w:p w:rsidR="00B54631" w:rsidRDefault="00BB6D35" w:rsidP="00457981">
            <w:pPr>
              <w:pStyle w:val="Bulletlist2"/>
              <w:numPr>
                <w:ilvl w:val="1"/>
                <w:numId w:val="18"/>
              </w:numPr>
            </w:pPr>
            <w:r>
              <w:t>RDS Service with access to an RDS Licensing server if PSM is being installed (Optional)</w:t>
            </w:r>
          </w:p>
          <w:p w:rsidR="00974FA7" w:rsidRDefault="00974FA7" w:rsidP="00974FA7">
            <w:pPr>
              <w:pStyle w:val="Bulletlist2"/>
              <w:rPr>
                <w:rFonts w:cs="Arial"/>
              </w:rPr>
            </w:pPr>
            <w:r w:rsidRPr="002915DC">
              <w:rPr>
                <w:b/>
              </w:rPr>
              <w:t>(If PSMP is purchased/used)</w:t>
            </w:r>
            <w:r>
              <w:t xml:space="preserve"> - 2x Front End Component Servers (PSM SSH Proxy) - Red Hat Enterprise Linux 5.6, 6.4 (64-bit) or 6.5</w:t>
            </w:r>
          </w:p>
          <w:p w:rsidR="00974FA7" w:rsidRDefault="00974FA7" w:rsidP="00974FA7">
            <w:pPr>
              <w:pStyle w:val="Bulletlist2"/>
              <w:numPr>
                <w:ilvl w:val="1"/>
                <w:numId w:val="18"/>
              </w:numPr>
            </w:pPr>
            <w:r>
              <w:t>Redhat-lsb (32-bit version) should be installed</w:t>
            </w:r>
          </w:p>
          <w:p w:rsidR="00974FA7" w:rsidRDefault="00974FA7" w:rsidP="00974FA7">
            <w:pPr>
              <w:pStyle w:val="Bulletlist2"/>
            </w:pPr>
            <w:r w:rsidRPr="002915DC">
              <w:rPr>
                <w:b/>
              </w:rPr>
              <w:t>(If PTA is purchased)</w:t>
            </w:r>
            <w:r>
              <w:t xml:space="preserve"> - 1x Front End Component Server (PTA)</w:t>
            </w:r>
          </w:p>
          <w:p w:rsidR="00974FA7" w:rsidRDefault="00974FA7" w:rsidP="00974FA7">
            <w:pPr>
              <w:pStyle w:val="Bulletlist2"/>
              <w:numPr>
                <w:ilvl w:val="1"/>
                <w:numId w:val="18"/>
              </w:numPr>
              <w:rPr>
                <w:rFonts w:ascii="Calibri" w:hAnsi="Calibri"/>
                <w:color w:val="1F497D"/>
                <w:lang w:val="en-US"/>
              </w:rPr>
            </w:pPr>
            <w:r>
              <w:t xml:space="preserve">System provided as </w:t>
            </w:r>
            <w:bookmarkStart w:id="4" w:name="_GoBack"/>
            <w:bookmarkEnd w:id="4"/>
            <w:r>
              <w:t>a VM image by CyberArk</w:t>
            </w:r>
          </w:p>
          <w:p w:rsidR="00974FA7" w:rsidRDefault="00974FA7" w:rsidP="00974FA7">
            <w:pPr>
              <w:pStyle w:val="Bulletlist2"/>
              <w:numPr>
                <w:ilvl w:val="1"/>
                <w:numId w:val="18"/>
              </w:numPr>
            </w:pPr>
            <w:r>
              <w:t>Virtual infrastructure and a VM admin resource to import the VM Image must be provided by customer</w:t>
            </w:r>
          </w:p>
          <w:p w:rsidR="00974FA7" w:rsidRDefault="00974FA7" w:rsidP="00974FA7">
            <w:pPr>
              <w:pStyle w:val="Bulletlist2"/>
              <w:numPr>
                <w:ilvl w:val="1"/>
                <w:numId w:val="18"/>
              </w:numPr>
            </w:pPr>
            <w:r>
              <w:t>500 GB disk allocation</w:t>
            </w:r>
          </w:p>
        </w:tc>
      </w:tr>
      <w:tr w:rsidR="00B54631" w:rsidTr="00A815B0">
        <w:tc>
          <w:tcPr>
            <w:tcW w:w="1145" w:type="dxa"/>
          </w:tcPr>
          <w:p w:rsidR="00B54631" w:rsidRDefault="00B54631" w:rsidP="00A815B0">
            <w:pPr>
              <w:pStyle w:val="TableText0"/>
            </w:pPr>
            <w:r>
              <w:lastRenderedPageBreak/>
              <w:t>______</w:t>
            </w:r>
          </w:p>
        </w:tc>
        <w:tc>
          <w:tcPr>
            <w:tcW w:w="1682" w:type="dxa"/>
          </w:tcPr>
          <w:p w:rsidR="00B54631" w:rsidRDefault="00B54631" w:rsidP="00A815B0">
            <w:pPr>
              <w:pStyle w:val="TableText0"/>
            </w:pPr>
            <w:r>
              <w:t>___/___/___</w:t>
            </w:r>
          </w:p>
        </w:tc>
        <w:tc>
          <w:tcPr>
            <w:tcW w:w="6767" w:type="dxa"/>
          </w:tcPr>
          <w:p w:rsidR="00B54631" w:rsidRDefault="00B54631" w:rsidP="00A815B0">
            <w:pPr>
              <w:pStyle w:val="TableText0"/>
            </w:pPr>
            <w:r>
              <w:t>Event Notification Engine Integration (Optional):</w:t>
            </w:r>
          </w:p>
          <w:p w:rsidR="00B54631" w:rsidRDefault="00B54631" w:rsidP="00B54631">
            <w:pPr>
              <w:pStyle w:val="Bulletlist2"/>
            </w:pPr>
            <w:r>
              <w:t>The customer provided the IP address of the SMTP server that will be utilized for Event Notification.</w:t>
            </w:r>
          </w:p>
          <w:p w:rsidR="00B54631" w:rsidRDefault="00B54631" w:rsidP="00A815B0">
            <w:pPr>
              <w:pStyle w:val="Bulletlist2"/>
            </w:pPr>
            <w:r>
              <w:t>The customer ensured that ACL on the SMTP server is updated to allow communications from all Vault servers</w:t>
            </w:r>
          </w:p>
        </w:tc>
      </w:tr>
      <w:tr w:rsidR="002F420B" w:rsidTr="00A815B0">
        <w:tc>
          <w:tcPr>
            <w:tcW w:w="1145" w:type="dxa"/>
          </w:tcPr>
          <w:p w:rsidR="002F420B" w:rsidRDefault="002F420B" w:rsidP="002F420B">
            <w:pPr>
              <w:pStyle w:val="TableText0"/>
              <w:spacing w:line="276" w:lineRule="auto"/>
            </w:pPr>
            <w:r>
              <w:t>______</w:t>
            </w:r>
          </w:p>
        </w:tc>
        <w:tc>
          <w:tcPr>
            <w:tcW w:w="1682" w:type="dxa"/>
          </w:tcPr>
          <w:p w:rsidR="002F420B" w:rsidRDefault="002F420B" w:rsidP="002F420B">
            <w:pPr>
              <w:pStyle w:val="TableText0"/>
              <w:spacing w:line="276" w:lineRule="auto"/>
            </w:pPr>
            <w:r>
              <w:t>___/___/___</w:t>
            </w:r>
          </w:p>
        </w:tc>
        <w:tc>
          <w:tcPr>
            <w:tcW w:w="6767" w:type="dxa"/>
          </w:tcPr>
          <w:p w:rsidR="002F420B" w:rsidRDefault="002F420B" w:rsidP="002F420B">
            <w:pPr>
              <w:pStyle w:val="TableText0"/>
              <w:spacing w:line="276" w:lineRule="auto"/>
              <w:rPr>
                <w:rFonts w:cs="Arial"/>
              </w:rPr>
            </w:pPr>
            <w:r>
              <w:rPr>
                <w:rFonts w:cs="Arial"/>
              </w:rPr>
              <w:t>NTP Integration (Required)</w:t>
            </w:r>
          </w:p>
          <w:p w:rsidR="002F420B" w:rsidRDefault="002F420B" w:rsidP="002F420B">
            <w:pPr>
              <w:pStyle w:val="TableText0"/>
              <w:numPr>
                <w:ilvl w:val="0"/>
                <w:numId w:val="28"/>
              </w:numPr>
              <w:spacing w:line="276" w:lineRule="auto"/>
              <w:rPr>
                <w:rFonts w:cs="Arial"/>
              </w:rPr>
            </w:pPr>
            <w:r>
              <w:rPr>
                <w:rFonts w:cs="Arial"/>
              </w:rPr>
              <w:t>The customer provided the IP address of the NTP server that will be utilized for time synchronization on the Vault and DR Vault servers</w:t>
            </w:r>
          </w:p>
          <w:p w:rsidR="002F420B" w:rsidRDefault="002F420B" w:rsidP="002F420B">
            <w:pPr>
              <w:pStyle w:val="TableText0"/>
              <w:numPr>
                <w:ilvl w:val="0"/>
                <w:numId w:val="28"/>
              </w:numPr>
              <w:spacing w:line="276" w:lineRule="auto"/>
              <w:rPr>
                <w:rFonts w:cs="Arial"/>
              </w:rPr>
            </w:pPr>
            <w:r>
              <w:rPr>
                <w:rFonts w:cs="Arial"/>
              </w:rPr>
              <w:t xml:space="preserve">The customer ensured that ACL’s in the network allow for </w:t>
            </w:r>
            <w:r>
              <w:rPr>
                <w:rFonts w:cs="Arial"/>
              </w:rPr>
              <w:lastRenderedPageBreak/>
              <w:t>communication from all Vault and DR Vault servers to the NTP server</w:t>
            </w:r>
          </w:p>
        </w:tc>
      </w:tr>
      <w:tr w:rsidR="002F420B" w:rsidTr="00A815B0">
        <w:tc>
          <w:tcPr>
            <w:tcW w:w="1145" w:type="dxa"/>
          </w:tcPr>
          <w:p w:rsidR="002F420B" w:rsidRDefault="002F420B" w:rsidP="002F420B">
            <w:pPr>
              <w:pStyle w:val="TableText0"/>
            </w:pPr>
            <w:r>
              <w:lastRenderedPageBreak/>
              <w:t>______</w:t>
            </w:r>
          </w:p>
        </w:tc>
        <w:tc>
          <w:tcPr>
            <w:tcW w:w="1682" w:type="dxa"/>
          </w:tcPr>
          <w:p w:rsidR="002F420B" w:rsidRDefault="002F420B" w:rsidP="002F420B">
            <w:pPr>
              <w:pStyle w:val="TableText0"/>
            </w:pPr>
            <w:r>
              <w:t>___/___/___</w:t>
            </w:r>
          </w:p>
        </w:tc>
        <w:tc>
          <w:tcPr>
            <w:tcW w:w="6767" w:type="dxa"/>
          </w:tcPr>
          <w:p w:rsidR="002F420B" w:rsidRDefault="002F420B" w:rsidP="002F420B">
            <w:pPr>
              <w:pStyle w:val="TableText0"/>
            </w:pPr>
            <w:r>
              <w:t>SNMP Monitoring Integration (Optional):</w:t>
            </w:r>
          </w:p>
          <w:p w:rsidR="002F420B" w:rsidRDefault="002F420B" w:rsidP="002F420B">
            <w:pPr>
              <w:pStyle w:val="Bulletlist2"/>
            </w:pPr>
            <w:r>
              <w:t>The customer provided the IP address/es of all servers that can accept SNMP traps.</w:t>
            </w:r>
          </w:p>
          <w:p w:rsidR="002F420B" w:rsidRDefault="002F420B" w:rsidP="002F420B">
            <w:pPr>
              <w:pStyle w:val="Bulletlist2"/>
            </w:pPr>
            <w:r>
              <w:t>The customer provided community string that will be used for SNMP integration.</w:t>
            </w:r>
          </w:p>
        </w:tc>
      </w:tr>
      <w:tr w:rsidR="002F420B" w:rsidTr="00A815B0">
        <w:tc>
          <w:tcPr>
            <w:tcW w:w="1145" w:type="dxa"/>
          </w:tcPr>
          <w:p w:rsidR="002F420B" w:rsidRDefault="002F420B" w:rsidP="002F420B">
            <w:pPr>
              <w:pStyle w:val="TableText0"/>
            </w:pPr>
            <w:r>
              <w:t>______</w:t>
            </w:r>
          </w:p>
        </w:tc>
        <w:tc>
          <w:tcPr>
            <w:tcW w:w="1682" w:type="dxa"/>
          </w:tcPr>
          <w:p w:rsidR="002F420B" w:rsidRDefault="002F420B" w:rsidP="002F420B">
            <w:pPr>
              <w:pStyle w:val="TableText0"/>
            </w:pPr>
            <w:r>
              <w:t>___/___/___</w:t>
            </w:r>
          </w:p>
        </w:tc>
        <w:tc>
          <w:tcPr>
            <w:tcW w:w="6767" w:type="dxa"/>
          </w:tcPr>
          <w:p w:rsidR="002F420B" w:rsidRDefault="002F420B" w:rsidP="002F420B">
            <w:pPr>
              <w:pStyle w:val="TableText0"/>
            </w:pPr>
            <w:r>
              <w:t>SYSLOG Monitoring Integration (Optional):</w:t>
            </w:r>
          </w:p>
          <w:p w:rsidR="002F420B" w:rsidRDefault="002F420B" w:rsidP="002F420B">
            <w:pPr>
              <w:pStyle w:val="Bulletlist2"/>
            </w:pPr>
            <w:r w:rsidRPr="00A4527F">
              <w:t>The customer provided the IP address/es of all servers tha</w:t>
            </w:r>
            <w:r>
              <w:t>t can accept SYSLOG information</w:t>
            </w:r>
          </w:p>
          <w:p w:rsidR="002F420B" w:rsidRPr="00FD4643" w:rsidRDefault="002F420B" w:rsidP="002F420B">
            <w:pPr>
              <w:pStyle w:val="Bulletlist2"/>
            </w:pPr>
            <w:r>
              <w:t>The customer provided a resource from a team responsible for the system if ArcSight or RSA enVision systems are available</w:t>
            </w:r>
          </w:p>
        </w:tc>
      </w:tr>
      <w:tr w:rsidR="002F420B" w:rsidTr="00A815B0">
        <w:tc>
          <w:tcPr>
            <w:tcW w:w="1145" w:type="dxa"/>
          </w:tcPr>
          <w:p w:rsidR="002F420B" w:rsidRDefault="002F420B" w:rsidP="002F420B">
            <w:pPr>
              <w:pStyle w:val="TableText0"/>
            </w:pPr>
            <w:r>
              <w:t>______</w:t>
            </w:r>
          </w:p>
        </w:tc>
        <w:tc>
          <w:tcPr>
            <w:tcW w:w="1682" w:type="dxa"/>
          </w:tcPr>
          <w:p w:rsidR="002F420B" w:rsidRDefault="002F420B" w:rsidP="002F420B">
            <w:pPr>
              <w:pStyle w:val="TableText0"/>
            </w:pPr>
            <w:r>
              <w:t>___/___/___</w:t>
            </w:r>
          </w:p>
        </w:tc>
        <w:tc>
          <w:tcPr>
            <w:tcW w:w="6767" w:type="dxa"/>
          </w:tcPr>
          <w:p w:rsidR="002F420B" w:rsidRDefault="002F420B" w:rsidP="002F420B">
            <w:pPr>
              <w:pStyle w:val="TableText0"/>
            </w:pPr>
            <w:r>
              <w:t>LDAP Integration and Authentication:</w:t>
            </w:r>
          </w:p>
          <w:p w:rsidR="002F420B" w:rsidRDefault="002F420B" w:rsidP="002F420B">
            <w:pPr>
              <w:pStyle w:val="Bulletlist2"/>
            </w:pPr>
            <w:r>
              <w:t xml:space="preserve">The customer has created an AD “Bind User” account </w:t>
            </w:r>
            <w:r w:rsidRPr="00CF0B65">
              <w:t>with privileges to</w:t>
            </w:r>
            <w:r>
              <w:t xml:space="preserve"> </w:t>
            </w:r>
            <w:r w:rsidRPr="00CF0B65">
              <w:t>read directory of users that will be integrated into vault</w:t>
            </w:r>
            <w:r>
              <w:t>.</w:t>
            </w:r>
          </w:p>
          <w:p w:rsidR="002F420B" w:rsidRPr="00CF0B65" w:rsidRDefault="002F420B" w:rsidP="002F420B">
            <w:pPr>
              <w:pStyle w:val="Bulletlist2"/>
            </w:pPr>
            <w:r>
              <w:t xml:space="preserve">The customer has created a CyberArk Administrator, CyberArk Auditor and Cyber-Ark User groups. Recommended naming convention is gEPVr_Administrator, gEPVr-Auditor and gEPVr_EndUser, but if the customer has a predefined naming convention, names can be changed as long as an indication is made that it is an EPV &gt;g&lt;roup for &gt;r&lt;ole assignment for the specific (Admin, Auditor or EndUser) role </w:t>
            </w:r>
          </w:p>
          <w:p w:rsidR="002F420B" w:rsidRDefault="002F420B" w:rsidP="002F420B">
            <w:pPr>
              <w:pStyle w:val="Bulletlist2"/>
            </w:pPr>
            <w:r>
              <w:t>The customer will provide the Distinguished Name for the “Bind User” account and its credentials.</w:t>
            </w:r>
          </w:p>
          <w:p w:rsidR="002F420B" w:rsidRDefault="002F420B" w:rsidP="002F420B">
            <w:pPr>
              <w:pStyle w:val="Bulletlist2"/>
            </w:pPr>
            <w:r>
              <w:t>The customer will provide the IP address/es and Hostname/s of all Directory servers that the Vault may query from.</w:t>
            </w:r>
          </w:p>
          <w:p w:rsidR="002F420B" w:rsidRDefault="002F420B" w:rsidP="002F420B">
            <w:pPr>
              <w:pStyle w:val="Bulletlist2"/>
            </w:pPr>
            <w:r>
              <w:t>If SSL connection from the Vault to the Directory is required, the customer should provide a Root Certificate for the CA that issued the certificate on the directory server(s)</w:t>
            </w:r>
          </w:p>
          <w:p w:rsidR="002F420B" w:rsidRDefault="002F420B" w:rsidP="002F420B">
            <w:pPr>
              <w:pStyle w:val="Bulletlist2"/>
            </w:pPr>
            <w:r>
              <w:t xml:space="preserve">If wanting to perform auto-detection of local admin accounts, auto-detection of service accounts, or reconciliation of account passwords in Windows. A domain account will need to be provisioned with permissions to reset passwords of domain accounts with membership in the Local Administrators group on all servers you wish to perform reconciliation and auto-detection. Typically this account is provisioned as a Domain Admin. Note: This </w:t>
            </w:r>
            <w:r>
              <w:lastRenderedPageBreak/>
              <w:t>account should be separate from the Bind User.</w:t>
            </w:r>
          </w:p>
        </w:tc>
      </w:tr>
      <w:tr w:rsidR="002F420B" w:rsidTr="00A815B0">
        <w:tc>
          <w:tcPr>
            <w:tcW w:w="1145" w:type="dxa"/>
          </w:tcPr>
          <w:p w:rsidR="002F420B" w:rsidRDefault="002F420B" w:rsidP="002F420B">
            <w:pPr>
              <w:pStyle w:val="TableText0"/>
            </w:pPr>
            <w:r>
              <w:lastRenderedPageBreak/>
              <w:t>______</w:t>
            </w:r>
          </w:p>
        </w:tc>
        <w:tc>
          <w:tcPr>
            <w:tcW w:w="1682" w:type="dxa"/>
          </w:tcPr>
          <w:p w:rsidR="002F420B" w:rsidRDefault="002F420B" w:rsidP="002F420B">
            <w:pPr>
              <w:pStyle w:val="TableText0"/>
            </w:pPr>
            <w:r>
              <w:t>___/___/___</w:t>
            </w:r>
          </w:p>
        </w:tc>
        <w:tc>
          <w:tcPr>
            <w:tcW w:w="6767" w:type="dxa"/>
          </w:tcPr>
          <w:p w:rsidR="002F420B" w:rsidRDefault="002F420B" w:rsidP="002F420B">
            <w:pPr>
              <w:pStyle w:val="TableText0"/>
            </w:pPr>
            <w:r>
              <w:t>RADIUS or RSA over RADIUS Authentication (Optional):</w:t>
            </w:r>
          </w:p>
          <w:p w:rsidR="002F420B" w:rsidRDefault="002F420B" w:rsidP="002F420B">
            <w:pPr>
              <w:pStyle w:val="Bulletlist2"/>
            </w:pPr>
            <w:r>
              <w:t>The customer provided the IP address/es of all RSA or RADIUS servers.</w:t>
            </w:r>
          </w:p>
          <w:p w:rsidR="002F420B" w:rsidRDefault="002F420B" w:rsidP="002F420B">
            <w:pPr>
              <w:pStyle w:val="Bulletlist2"/>
            </w:pPr>
            <w:r>
              <w:t>The customer created host entries for all Vault Nodes.</w:t>
            </w:r>
          </w:p>
          <w:p w:rsidR="002F420B" w:rsidRDefault="002F420B" w:rsidP="002F420B">
            <w:pPr>
              <w:pStyle w:val="Bulletlist2"/>
            </w:pPr>
            <w:r>
              <w:t>The customer provided “secret” used during host entries creation</w:t>
            </w:r>
          </w:p>
        </w:tc>
      </w:tr>
      <w:tr w:rsidR="002F420B" w:rsidTr="00A815B0">
        <w:tc>
          <w:tcPr>
            <w:tcW w:w="1145" w:type="dxa"/>
          </w:tcPr>
          <w:p w:rsidR="002F420B" w:rsidRDefault="002F420B" w:rsidP="002F420B">
            <w:pPr>
              <w:pStyle w:val="TableText0"/>
            </w:pPr>
            <w:r>
              <w:t>______</w:t>
            </w:r>
          </w:p>
        </w:tc>
        <w:tc>
          <w:tcPr>
            <w:tcW w:w="1682" w:type="dxa"/>
          </w:tcPr>
          <w:p w:rsidR="002F420B" w:rsidRDefault="002F420B" w:rsidP="002F420B">
            <w:pPr>
              <w:pStyle w:val="TableText0"/>
            </w:pPr>
            <w:r>
              <w:t>___/___/___</w:t>
            </w:r>
          </w:p>
        </w:tc>
        <w:tc>
          <w:tcPr>
            <w:tcW w:w="6767" w:type="dxa"/>
          </w:tcPr>
          <w:p w:rsidR="002F420B" w:rsidRDefault="002F420B" w:rsidP="002F420B">
            <w:pPr>
              <w:pStyle w:val="TableText0"/>
            </w:pPr>
            <w:r>
              <w:t>PKI Authentication (Optional):</w:t>
            </w:r>
          </w:p>
          <w:p w:rsidR="002F420B" w:rsidRDefault="002F420B" w:rsidP="002F420B">
            <w:pPr>
              <w:pStyle w:val="Bulletlist2"/>
            </w:pPr>
            <w:r>
              <w:t>The customer provided the IP address/es of all PKI servers</w:t>
            </w:r>
          </w:p>
          <w:p w:rsidR="002F420B" w:rsidRDefault="002F420B" w:rsidP="002F420B">
            <w:pPr>
              <w:pStyle w:val="Bulletlist2"/>
            </w:pPr>
            <w:r>
              <w:t>The customer provided Root and Client certificates for users and Vault servers.</w:t>
            </w:r>
          </w:p>
        </w:tc>
      </w:tr>
      <w:tr w:rsidR="002F420B" w:rsidTr="00A815B0">
        <w:tc>
          <w:tcPr>
            <w:tcW w:w="1145" w:type="dxa"/>
          </w:tcPr>
          <w:p w:rsidR="002F420B" w:rsidRDefault="002F420B" w:rsidP="002F420B">
            <w:pPr>
              <w:pStyle w:val="TableText0"/>
            </w:pPr>
            <w:r>
              <w:t>______</w:t>
            </w:r>
          </w:p>
        </w:tc>
        <w:tc>
          <w:tcPr>
            <w:tcW w:w="1682" w:type="dxa"/>
          </w:tcPr>
          <w:p w:rsidR="002F420B" w:rsidRDefault="002F420B" w:rsidP="002F420B">
            <w:pPr>
              <w:pStyle w:val="TableText0"/>
            </w:pPr>
            <w:r>
              <w:t>___/___/___</w:t>
            </w:r>
          </w:p>
        </w:tc>
        <w:tc>
          <w:tcPr>
            <w:tcW w:w="6767" w:type="dxa"/>
          </w:tcPr>
          <w:p w:rsidR="002F420B" w:rsidRDefault="002F420B" w:rsidP="002F420B">
            <w:pPr>
              <w:pStyle w:val="TableText0"/>
            </w:pPr>
            <w:r>
              <w:rPr>
                <w:rFonts w:cs="Arial"/>
              </w:rPr>
              <w:t>The customer has prepared test accounts for CPM Testing (For example: a Local Administrator on a Windows server, a Root account on a UNIX server etc.). One of each type will be tested (Optional)</w:t>
            </w:r>
          </w:p>
        </w:tc>
      </w:tr>
      <w:tr w:rsidR="002F420B" w:rsidTr="00A815B0">
        <w:tc>
          <w:tcPr>
            <w:tcW w:w="1145" w:type="dxa"/>
          </w:tcPr>
          <w:p w:rsidR="002F420B" w:rsidRDefault="002F420B" w:rsidP="002F420B">
            <w:pPr>
              <w:pStyle w:val="TableText0"/>
            </w:pPr>
            <w:r>
              <w:t>______</w:t>
            </w:r>
          </w:p>
        </w:tc>
        <w:tc>
          <w:tcPr>
            <w:tcW w:w="1682" w:type="dxa"/>
          </w:tcPr>
          <w:p w:rsidR="002F420B" w:rsidRDefault="002F420B" w:rsidP="002F420B">
            <w:pPr>
              <w:pStyle w:val="TableText0"/>
            </w:pPr>
            <w:r>
              <w:t>___/___/___</w:t>
            </w:r>
          </w:p>
        </w:tc>
        <w:tc>
          <w:tcPr>
            <w:tcW w:w="6767" w:type="dxa"/>
          </w:tcPr>
          <w:p w:rsidR="002F420B" w:rsidRDefault="002F420B" w:rsidP="002F420B">
            <w:pPr>
              <w:pStyle w:val="TableText0"/>
            </w:pPr>
            <w:r>
              <w:rPr>
                <w:rFonts w:cs="Arial"/>
              </w:rPr>
              <w:t>The customer has arranged for firewall ports per the attached System Requirements document to be opened between all relevant servers.</w:t>
            </w:r>
          </w:p>
        </w:tc>
      </w:tr>
      <w:tr w:rsidR="002F420B" w:rsidTr="00A815B0">
        <w:tc>
          <w:tcPr>
            <w:tcW w:w="1145" w:type="dxa"/>
          </w:tcPr>
          <w:p w:rsidR="002F420B" w:rsidRDefault="002F420B" w:rsidP="002F420B">
            <w:pPr>
              <w:pStyle w:val="TableText0"/>
            </w:pPr>
            <w:r>
              <w:t>______</w:t>
            </w:r>
          </w:p>
        </w:tc>
        <w:tc>
          <w:tcPr>
            <w:tcW w:w="1682" w:type="dxa"/>
          </w:tcPr>
          <w:p w:rsidR="002F420B" w:rsidRDefault="002F420B" w:rsidP="002F420B">
            <w:pPr>
              <w:pStyle w:val="TableText0"/>
            </w:pPr>
            <w:r>
              <w:t>___/___/___</w:t>
            </w:r>
          </w:p>
        </w:tc>
        <w:tc>
          <w:tcPr>
            <w:tcW w:w="6767" w:type="dxa"/>
          </w:tcPr>
          <w:p w:rsidR="002F420B" w:rsidRDefault="002F420B" w:rsidP="002F420B">
            <w:pPr>
              <w:pStyle w:val="TableText0"/>
            </w:pPr>
            <w:r>
              <w:rPr>
                <w:rFonts w:cs="Arial"/>
              </w:rPr>
              <w:t>The customer has arranged for physical access to all relevant Data Centers (as needed) or access to any systems needed during implementation</w:t>
            </w:r>
          </w:p>
        </w:tc>
      </w:tr>
      <w:tr w:rsidR="002F420B" w:rsidTr="00A815B0">
        <w:tc>
          <w:tcPr>
            <w:tcW w:w="1145" w:type="dxa"/>
          </w:tcPr>
          <w:p w:rsidR="002F420B" w:rsidRDefault="002F420B" w:rsidP="002F420B">
            <w:pPr>
              <w:pStyle w:val="TableText0"/>
              <w:spacing w:line="276" w:lineRule="auto"/>
            </w:pPr>
            <w:r>
              <w:t>______</w:t>
            </w:r>
          </w:p>
        </w:tc>
        <w:tc>
          <w:tcPr>
            <w:tcW w:w="1682" w:type="dxa"/>
          </w:tcPr>
          <w:p w:rsidR="002F420B" w:rsidRDefault="002F420B" w:rsidP="002F420B">
            <w:pPr>
              <w:pStyle w:val="TableText0"/>
              <w:spacing w:line="276" w:lineRule="auto"/>
            </w:pPr>
            <w:r>
              <w:t>___/___/___</w:t>
            </w:r>
          </w:p>
        </w:tc>
        <w:tc>
          <w:tcPr>
            <w:tcW w:w="6767" w:type="dxa"/>
          </w:tcPr>
          <w:p w:rsidR="002F420B" w:rsidRDefault="002F420B" w:rsidP="002F420B">
            <w:pPr>
              <w:pStyle w:val="TableText0"/>
              <w:spacing w:line="276" w:lineRule="auto"/>
              <w:rPr>
                <w:rFonts w:cs="Arial"/>
              </w:rPr>
            </w:pPr>
            <w:r>
              <w:rPr>
                <w:rFonts w:cs="Arial"/>
              </w:rPr>
              <w:t>The customer has configured out-of-band access for the Vault servers and will maintain having out-of-band console access throughout the duration of the deployment.</w:t>
            </w:r>
          </w:p>
          <w:p w:rsidR="002F420B" w:rsidRDefault="002F420B" w:rsidP="002F420B">
            <w:pPr>
              <w:pStyle w:val="TableText0"/>
              <w:spacing w:line="276" w:lineRule="auto"/>
              <w:rPr>
                <w:rFonts w:cs="Arial"/>
              </w:rPr>
            </w:pPr>
            <w:r>
              <w:rPr>
                <w:rFonts w:cs="Arial"/>
              </w:rPr>
              <w:t>Examples of out-of-band access are iLO, iDRAC, IP-KVM, etc.</w:t>
            </w:r>
          </w:p>
          <w:p w:rsidR="002F420B" w:rsidRDefault="002F420B" w:rsidP="002F420B">
            <w:pPr>
              <w:pStyle w:val="TableText0"/>
              <w:spacing w:line="276" w:lineRule="auto"/>
              <w:rPr>
                <w:rFonts w:cs="Arial"/>
              </w:rPr>
            </w:pPr>
          </w:p>
          <w:p w:rsidR="002F420B" w:rsidRDefault="002F420B" w:rsidP="002F420B">
            <w:pPr>
              <w:pStyle w:val="TableText0"/>
              <w:spacing w:line="276" w:lineRule="auto"/>
              <w:rPr>
                <w:rFonts w:cs="Arial"/>
              </w:rPr>
            </w:pPr>
            <w:r>
              <w:rPr>
                <w:rFonts w:cs="Arial"/>
              </w:rPr>
              <w:t>RDP access is NOT considered remote out-of-band access and will not function after the Vault installation hardening process</w:t>
            </w:r>
          </w:p>
        </w:tc>
      </w:tr>
      <w:tr w:rsidR="002F420B" w:rsidTr="00A815B0">
        <w:tc>
          <w:tcPr>
            <w:tcW w:w="1145" w:type="dxa"/>
          </w:tcPr>
          <w:p w:rsidR="002F420B" w:rsidRDefault="002F420B" w:rsidP="002F420B">
            <w:pPr>
              <w:pStyle w:val="TableText0"/>
            </w:pPr>
            <w:r>
              <w:t>______</w:t>
            </w:r>
          </w:p>
        </w:tc>
        <w:tc>
          <w:tcPr>
            <w:tcW w:w="1682" w:type="dxa"/>
          </w:tcPr>
          <w:p w:rsidR="002F420B" w:rsidRDefault="002F420B" w:rsidP="002F420B">
            <w:pPr>
              <w:pStyle w:val="TableText0"/>
            </w:pPr>
            <w:r>
              <w:t>___/___/___</w:t>
            </w:r>
          </w:p>
        </w:tc>
        <w:tc>
          <w:tcPr>
            <w:tcW w:w="6767" w:type="dxa"/>
          </w:tcPr>
          <w:p w:rsidR="002F420B" w:rsidRDefault="002F420B" w:rsidP="002F420B">
            <w:pPr>
              <w:pStyle w:val="TableText0"/>
              <w:tabs>
                <w:tab w:val="left" w:pos="2752"/>
              </w:tabs>
            </w:pPr>
            <w:r>
              <w:rPr>
                <w:rFonts w:cs="Arial"/>
              </w:rPr>
              <w:t>The customer has made Vault Administrators, needed for training and deployment of the Vault and its components, exclusively available for the whole duration of the engagement</w:t>
            </w:r>
          </w:p>
        </w:tc>
      </w:tr>
      <w:bookmarkEnd w:id="0"/>
      <w:bookmarkEnd w:id="1"/>
      <w:bookmarkEnd w:id="2"/>
      <w:bookmarkEnd w:id="3"/>
    </w:tbl>
    <w:p w:rsidR="00865880" w:rsidRDefault="00865880" w:rsidP="004E5519">
      <w:pPr>
        <w:pStyle w:val="steps"/>
      </w:pPr>
    </w:p>
    <w:p w:rsidR="00FD4643" w:rsidRDefault="00FD4643" w:rsidP="004E5519">
      <w:pPr>
        <w:pStyle w:val="steps"/>
      </w:pPr>
    </w:p>
    <w:p w:rsidR="00FD4643" w:rsidRDefault="00FD4643" w:rsidP="004E5519">
      <w:pPr>
        <w:pStyle w:val="steps"/>
      </w:pPr>
      <w:r>
        <w:t xml:space="preserve">Customer Project Manager or </w:t>
      </w:r>
    </w:p>
    <w:p w:rsidR="00FD4643" w:rsidRDefault="00FD4643" w:rsidP="004E5519">
      <w:pPr>
        <w:pStyle w:val="steps"/>
      </w:pPr>
      <w:r>
        <w:t>Vault Administrator</w:t>
      </w:r>
      <w:r>
        <w:tab/>
      </w:r>
      <w:r>
        <w:tab/>
      </w:r>
      <w:r>
        <w:tab/>
      </w:r>
      <w:r>
        <w:tab/>
      </w:r>
      <w:r>
        <w:tab/>
      </w:r>
      <w:r>
        <w:tab/>
        <w:t>_____________________________</w:t>
      </w:r>
    </w:p>
    <w:p w:rsidR="00FD4643" w:rsidRDefault="00FD4643" w:rsidP="004E5519">
      <w:pPr>
        <w:pStyle w:val="steps"/>
      </w:pPr>
    </w:p>
    <w:p w:rsidR="00FD4643" w:rsidRPr="000678F9" w:rsidRDefault="00FD4643" w:rsidP="004E5519">
      <w:pPr>
        <w:pStyle w:val="steps"/>
      </w:pPr>
      <w:r>
        <w:t xml:space="preserve">Date of Completion </w:t>
      </w:r>
      <w:r>
        <w:tab/>
      </w:r>
      <w:r>
        <w:tab/>
      </w:r>
      <w:r>
        <w:tab/>
      </w:r>
      <w:r>
        <w:tab/>
      </w:r>
      <w:r>
        <w:tab/>
      </w:r>
      <w:r>
        <w:tab/>
        <w:t>_____________________________</w:t>
      </w:r>
    </w:p>
    <w:sectPr w:rsidR="00FD4643" w:rsidRPr="000678F9" w:rsidSect="00BF0ED0">
      <w:headerReference w:type="default" r:id="rId8"/>
      <w:footerReference w:type="default" r:id="rId9"/>
      <w:headerReference w:type="first" r:id="rId10"/>
      <w:footerReference w:type="first" r:id="rId11"/>
      <w:type w:val="continuous"/>
      <w:pgSz w:w="12240" w:h="15840" w:code="1"/>
      <w:pgMar w:top="1440" w:right="1440" w:bottom="1797" w:left="1440" w:header="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1FE" w:rsidRDefault="002841FE" w:rsidP="000579DC">
      <w:pPr>
        <w:spacing w:after="0"/>
      </w:pPr>
      <w:r>
        <w:separator/>
      </w:r>
    </w:p>
  </w:endnote>
  <w:endnote w:type="continuationSeparator" w:id="0">
    <w:p w:rsidR="002841FE" w:rsidRDefault="002841FE" w:rsidP="000579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ade Gothic LT Std Bold">
    <w:panose1 w:val="00000000000000000000"/>
    <w:charset w:val="00"/>
    <w:family w:val="modern"/>
    <w:notTrueType/>
    <w:pitch w:val="variable"/>
    <w:sig w:usb0="800000AF" w:usb1="4000204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ade Gothic LT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3" w:usb2="00000000" w:usb3="00000000" w:csb0="0000009F" w:csb1="00000000"/>
  </w:font>
  <w:font w:name="U45 Univers Light">
    <w:altName w:val="Times New Roman"/>
    <w:charset w:val="00"/>
    <w:family w:val="auto"/>
    <w:pitch w:val="variable"/>
    <w:sig w:usb0="800000A3" w:usb1="00000000" w:usb2="00000040" w:usb3="00000000" w:csb0="00000009" w:csb1="00000000"/>
  </w:font>
  <w:font w:name="U55 Univers Regular">
    <w:charset w:val="00"/>
    <w:family w:val="auto"/>
    <w:pitch w:val="variable"/>
    <w:sig w:usb0="800000A3" w:usb1="00000000" w:usb2="00000040" w:usb3="00000000" w:csb0="00000009" w:csb1="00000000"/>
  </w:font>
  <w:font w:name="Trade Gothic LT Std Light">
    <w:panose1 w:val="00000000000000000000"/>
    <w:charset w:val="00"/>
    <w:family w:val="modern"/>
    <w:notTrueType/>
    <w:pitch w:val="variable"/>
    <w:sig w:usb0="800000AF" w:usb1="4000204A" w:usb2="00000000" w:usb3="00000000" w:csb0="00000001" w:csb1="00000000"/>
  </w:font>
  <w:font w:name="HelveticaNeueLT Std Lt">
    <w:altName w:val="Arial"/>
    <w:panose1 w:val="00000000000000000000"/>
    <w:charset w:val="00"/>
    <w:family w:val="swiss"/>
    <w:notTrueType/>
    <w:pitch w:val="variable"/>
    <w:sig w:usb0="00000003"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Ultimate Serial">
    <w:panose1 w:val="00000000000000000000"/>
    <w:charset w:val="00"/>
    <w:family w:val="modern"/>
    <w:notTrueType/>
    <w:pitch w:val="variable"/>
    <w:sig w:usb0="800000AF" w:usb1="1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3B2" w:rsidRDefault="00BF0ED0">
    <w:pPr>
      <w:pStyle w:val="Footer"/>
    </w:pPr>
    <w:r w:rsidRPr="00BF2589">
      <w:rPr>
        <w:noProof/>
      </w:rPr>
      <w:drawing>
        <wp:anchor distT="0" distB="0" distL="114300" distR="114300" simplePos="0" relativeHeight="251671552" behindDoc="1" locked="0" layoutInCell="1" allowOverlap="1" wp14:anchorId="04DA8783" wp14:editId="4E8D5593">
          <wp:simplePos x="0" y="0"/>
          <wp:positionH relativeFrom="page">
            <wp:posOffset>597535</wp:posOffset>
          </wp:positionH>
          <wp:positionV relativeFrom="page">
            <wp:posOffset>9246235</wp:posOffset>
          </wp:positionV>
          <wp:extent cx="788400" cy="529200"/>
          <wp:effectExtent l="0" t="0" r="0" b="4445"/>
          <wp:wrapNone/>
          <wp:docPr id="471" name="Picture 471" descr="CyberArk-logo-RGB-5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Ark-logo-RGB-500px.jpg"/>
                  <pic:cNvPicPr/>
                </pic:nvPicPr>
                <pic:blipFill>
                  <a:blip r:embed="rId1"/>
                  <a:stretch>
                    <a:fillRect/>
                  </a:stretch>
                </pic:blipFill>
                <pic:spPr>
                  <a:xfrm>
                    <a:off x="0" y="0"/>
                    <a:ext cx="788400" cy="529200"/>
                  </a:xfrm>
                  <a:prstGeom prst="rect">
                    <a:avLst/>
                  </a:prstGeom>
                </pic:spPr>
              </pic:pic>
            </a:graphicData>
          </a:graphic>
          <wp14:sizeRelH relativeFrom="margin">
            <wp14:pctWidth>0</wp14:pctWidth>
          </wp14:sizeRelH>
          <wp14:sizeRelV relativeFrom="margin">
            <wp14:pctHeight>0</wp14:pctHeight>
          </wp14:sizeRelV>
        </wp:anchor>
      </w:drawing>
    </w:r>
  </w:p>
  <w:p w:rsidR="00C443B2" w:rsidRDefault="00BF0ED0" w:rsidP="00BF0ED0">
    <w:pPr>
      <w:pStyle w:val="Footer"/>
    </w:pPr>
    <w:r>
      <w:t xml:space="preserve">  </w:t>
    </w:r>
    <w:r>
      <w:tab/>
    </w:r>
    <w:r w:rsidRPr="00D14925">
      <w:t>©</w:t>
    </w:r>
    <w:r>
      <w:t xml:space="preserve"> </w:t>
    </w:r>
    <w:r w:rsidRPr="00D14925">
      <w:t>Cyber</w:t>
    </w:r>
    <w:r w:rsidR="007C4AFC">
      <w:t>-</w:t>
    </w:r>
    <w:r w:rsidRPr="00D14925">
      <w:t>Ark Software</w:t>
    </w:r>
    <w:r w:rsidR="00FD4643">
      <w:t>, Inc</w:t>
    </w:r>
    <w:r w:rsidRPr="00D14925">
      <w:t>. | cyberark.com</w:t>
    </w:r>
    <w:r w:rsidRPr="00D14925">
      <w:tab/>
    </w:r>
    <w:r w:rsidRPr="00D14925">
      <w:rPr>
        <w:rStyle w:val="MDSFooterGreyChar"/>
        <w:rFonts w:eastAsiaTheme="minorHAnsi"/>
      </w:rPr>
      <w:fldChar w:fldCharType="begin"/>
    </w:r>
    <w:r w:rsidRPr="00D14925">
      <w:rPr>
        <w:rStyle w:val="MDSFooterGreyChar"/>
        <w:rFonts w:eastAsiaTheme="minorHAnsi"/>
      </w:rPr>
      <w:instrText xml:space="preserve"> PAGE </w:instrText>
    </w:r>
    <w:r w:rsidRPr="00D14925">
      <w:rPr>
        <w:rStyle w:val="MDSFooterGreyChar"/>
        <w:rFonts w:eastAsiaTheme="minorHAnsi"/>
      </w:rPr>
      <w:fldChar w:fldCharType="separate"/>
    </w:r>
    <w:r w:rsidR="00974FA7">
      <w:rPr>
        <w:rStyle w:val="MDSFooterGreyChar"/>
        <w:rFonts w:eastAsiaTheme="minorHAnsi"/>
        <w:noProof/>
      </w:rPr>
      <w:t>2</w:t>
    </w:r>
    <w:r w:rsidRPr="00D14925">
      <w:rPr>
        <w:rStyle w:val="MDSFooterGreyChar"/>
        <w:rFonts w:eastAsiaTheme="min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F5E" w:rsidRDefault="00B16F5E" w:rsidP="00B16F5E">
    <w:pPr>
      <w:pStyle w:val="Footer"/>
    </w:pPr>
    <w:r w:rsidRPr="00BF2589">
      <w:rPr>
        <w:noProof/>
      </w:rPr>
      <w:drawing>
        <wp:anchor distT="0" distB="0" distL="114300" distR="114300" simplePos="0" relativeHeight="251669504" behindDoc="1" locked="0" layoutInCell="1" allowOverlap="1" wp14:anchorId="076D4692" wp14:editId="0639097D">
          <wp:simplePos x="0" y="0"/>
          <wp:positionH relativeFrom="column">
            <wp:posOffset>-316230</wp:posOffset>
          </wp:positionH>
          <wp:positionV relativeFrom="paragraph">
            <wp:posOffset>86618</wp:posOffset>
          </wp:positionV>
          <wp:extent cx="786765" cy="528955"/>
          <wp:effectExtent l="0" t="0" r="0" b="4445"/>
          <wp:wrapNone/>
          <wp:docPr id="2" name="Picture 2" descr="CyberArk-logo-RGB-5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Ark-logo-RGB-500px.jpg"/>
                  <pic:cNvPicPr/>
                </pic:nvPicPr>
                <pic:blipFill>
                  <a:blip r:embed="rId1"/>
                  <a:stretch>
                    <a:fillRect/>
                  </a:stretch>
                </pic:blipFill>
                <pic:spPr>
                  <a:xfrm>
                    <a:off x="0" y="0"/>
                    <a:ext cx="786765" cy="528955"/>
                  </a:xfrm>
                  <a:prstGeom prst="rect">
                    <a:avLst/>
                  </a:prstGeom>
                </pic:spPr>
              </pic:pic>
            </a:graphicData>
          </a:graphic>
        </wp:anchor>
      </w:drawing>
    </w:r>
  </w:p>
  <w:p w:rsidR="00BF0ED0" w:rsidRPr="00BF0ED0" w:rsidRDefault="00BF0ED0" w:rsidP="00B16F5E">
    <w:pPr>
      <w:pStyle w:val="Footer"/>
    </w:pPr>
    <w:r>
      <w:t xml:space="preserve">  </w:t>
    </w:r>
    <w:r>
      <w:tab/>
    </w:r>
    <w:r w:rsidRPr="00D14925">
      <w:t>©</w:t>
    </w:r>
    <w:r>
      <w:t xml:space="preserve"> </w:t>
    </w:r>
    <w:r w:rsidRPr="00D14925">
      <w:t>Cyber</w:t>
    </w:r>
    <w:r w:rsidR="007C4AFC">
      <w:t>-</w:t>
    </w:r>
    <w:r w:rsidRPr="00D14925">
      <w:t>Ark Software</w:t>
    </w:r>
    <w:r w:rsidR="00FD4643">
      <w:t>,</w:t>
    </w:r>
    <w:r w:rsidRPr="00D14925">
      <w:t xml:space="preserve"> </w:t>
    </w:r>
    <w:r w:rsidR="00FD4643">
      <w:t>Inc</w:t>
    </w:r>
    <w:r w:rsidRPr="00D14925">
      <w:t>. | cyberark.com</w:t>
    </w:r>
    <w:r w:rsidRPr="00D14925">
      <w:tab/>
    </w:r>
    <w:r w:rsidRPr="00D14925">
      <w:rPr>
        <w:rStyle w:val="MDSFooterGreyChar"/>
        <w:rFonts w:eastAsiaTheme="minorHAnsi"/>
      </w:rPr>
      <w:fldChar w:fldCharType="begin"/>
    </w:r>
    <w:r w:rsidRPr="00D14925">
      <w:rPr>
        <w:rStyle w:val="MDSFooterGreyChar"/>
        <w:rFonts w:eastAsiaTheme="minorHAnsi"/>
      </w:rPr>
      <w:instrText xml:space="preserve"> PAGE </w:instrText>
    </w:r>
    <w:r w:rsidRPr="00D14925">
      <w:rPr>
        <w:rStyle w:val="MDSFooterGreyChar"/>
        <w:rFonts w:eastAsiaTheme="minorHAnsi"/>
      </w:rPr>
      <w:fldChar w:fldCharType="separate"/>
    </w:r>
    <w:r w:rsidR="00974FA7">
      <w:rPr>
        <w:rStyle w:val="MDSFooterGreyChar"/>
        <w:rFonts w:eastAsiaTheme="minorHAnsi"/>
        <w:noProof/>
      </w:rPr>
      <w:t>1</w:t>
    </w:r>
    <w:r w:rsidRPr="00D14925">
      <w:rPr>
        <w:rStyle w:val="MDSFooterGreyChar"/>
        <w:rFonts w:eastAsia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1FE" w:rsidRDefault="002841FE" w:rsidP="000579DC">
      <w:pPr>
        <w:spacing w:after="0"/>
      </w:pPr>
      <w:r>
        <w:separator/>
      </w:r>
    </w:p>
  </w:footnote>
  <w:footnote w:type="continuationSeparator" w:id="0">
    <w:p w:rsidR="002841FE" w:rsidRDefault="002841FE" w:rsidP="000579D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6F0" w:rsidRDefault="00BF0ED0" w:rsidP="00B2588C">
    <w:pPr>
      <w:pStyle w:val="Header"/>
    </w:pPr>
    <w:r>
      <w:rPr>
        <w:noProof/>
      </w:rPr>
      <w:drawing>
        <wp:anchor distT="0" distB="0" distL="114300" distR="114300" simplePos="0" relativeHeight="251665408" behindDoc="0" locked="0" layoutInCell="1" allowOverlap="1" wp14:anchorId="718F77A7" wp14:editId="27EE3BF4">
          <wp:simplePos x="0" y="0"/>
          <wp:positionH relativeFrom="column">
            <wp:posOffset>-925830</wp:posOffset>
          </wp:positionH>
          <wp:positionV relativeFrom="paragraph">
            <wp:posOffset>-382503</wp:posOffset>
          </wp:positionV>
          <wp:extent cx="7819292" cy="980753"/>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bg.png"/>
                  <pic:cNvPicPr/>
                </pic:nvPicPr>
                <pic:blipFill>
                  <a:blip r:embed="rId1">
                    <a:extLst>
                      <a:ext uri="{28A0092B-C50C-407E-A947-70E740481C1C}">
                        <a14:useLocalDpi xmlns:a14="http://schemas.microsoft.com/office/drawing/2010/main" val="0"/>
                      </a:ext>
                    </a:extLst>
                  </a:blip>
                  <a:stretch>
                    <a:fillRect/>
                  </a:stretch>
                </pic:blipFill>
                <pic:spPr>
                  <a:xfrm>
                    <a:off x="0" y="0"/>
                    <a:ext cx="7819292" cy="980753"/>
                  </a:xfrm>
                  <a:prstGeom prst="rect">
                    <a:avLst/>
                  </a:prstGeom>
                </pic:spPr>
              </pic:pic>
            </a:graphicData>
          </a:graphic>
          <wp14:sizeRelH relativeFrom="page">
            <wp14:pctWidth>0</wp14:pctWidth>
          </wp14:sizeRelH>
          <wp14:sizeRelV relativeFrom="page">
            <wp14:pctHeight>0</wp14:pctHeight>
          </wp14:sizeRelV>
        </wp:anchor>
      </w:drawing>
    </w:r>
    <w:r w:rsidR="005F66F0">
      <w:softHyphen/>
    </w:r>
    <w:r w:rsidR="005F66F0">
      <w:softHyphen/>
      <w:t xml:space="preserve"> </w:t>
    </w:r>
  </w:p>
  <w:p w:rsidR="005F66F0" w:rsidRDefault="005F66F0" w:rsidP="000678F9">
    <w:pPr>
      <w:pStyle w:val="Header"/>
    </w:pPr>
  </w:p>
  <w:p w:rsidR="00A737AC" w:rsidRDefault="00A737AC">
    <w:r>
      <w:rPr>
        <w:noProof/>
      </w:rPr>
      <mc:AlternateContent>
        <mc:Choice Requires="wps">
          <w:drawing>
            <wp:anchor distT="0" distB="0" distL="114300" distR="114300" simplePos="0" relativeHeight="251664384" behindDoc="1" locked="0" layoutInCell="1" allowOverlap="1" wp14:anchorId="4BFD5875" wp14:editId="51375014">
              <wp:simplePos x="0" y="0"/>
              <wp:positionH relativeFrom="column">
                <wp:posOffset>4975931</wp:posOffset>
              </wp:positionH>
              <wp:positionV relativeFrom="paragraph">
                <wp:posOffset>52894</wp:posOffset>
              </wp:positionV>
              <wp:extent cx="1885244" cy="1069151"/>
              <wp:effectExtent l="0" t="0" r="1270" b="0"/>
              <wp:wrapNone/>
              <wp:docPr id="29"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5244" cy="1069151"/>
                      </a:xfrm>
                      <a:custGeom>
                        <a:avLst/>
                        <a:gdLst>
                          <a:gd name="T0" fmla="+- 0 9569 9569"/>
                          <a:gd name="T1" fmla="*/ T0 w 2672"/>
                          <a:gd name="T2" fmla="+- 0 3197 1682"/>
                          <a:gd name="T3" fmla="*/ 3197 h 1515"/>
                          <a:gd name="T4" fmla="+- 0 12240 9569"/>
                          <a:gd name="T5" fmla="*/ T4 w 2672"/>
                          <a:gd name="T6" fmla="+- 0 3197 1682"/>
                          <a:gd name="T7" fmla="*/ 3197 h 1515"/>
                          <a:gd name="T8" fmla="+- 0 12240 9569"/>
                          <a:gd name="T9" fmla="*/ T8 w 2672"/>
                          <a:gd name="T10" fmla="+- 0 1682 1682"/>
                          <a:gd name="T11" fmla="*/ 1682 h 1515"/>
                          <a:gd name="T12" fmla="+- 0 9569 9569"/>
                          <a:gd name="T13" fmla="*/ T12 w 2672"/>
                          <a:gd name="T14" fmla="+- 0 1682 1682"/>
                          <a:gd name="T15" fmla="*/ 1682 h 1515"/>
                          <a:gd name="T16" fmla="+- 0 9569 9569"/>
                          <a:gd name="T17" fmla="*/ T16 w 2672"/>
                          <a:gd name="T18" fmla="+- 0 3197 1682"/>
                          <a:gd name="T19" fmla="*/ 3197 h 1515"/>
                        </a:gdLst>
                        <a:ahLst/>
                        <a:cxnLst>
                          <a:cxn ang="0">
                            <a:pos x="T1" y="T3"/>
                          </a:cxn>
                          <a:cxn ang="0">
                            <a:pos x="T5" y="T7"/>
                          </a:cxn>
                          <a:cxn ang="0">
                            <a:pos x="T9" y="T11"/>
                          </a:cxn>
                          <a:cxn ang="0">
                            <a:pos x="T13" y="T15"/>
                          </a:cxn>
                          <a:cxn ang="0">
                            <a:pos x="T17" y="T19"/>
                          </a:cxn>
                        </a:cxnLst>
                        <a:rect l="0" t="0" r="r" b="b"/>
                        <a:pathLst>
                          <a:path w="2672" h="1515">
                            <a:moveTo>
                              <a:pt x="0" y="1515"/>
                            </a:moveTo>
                            <a:lnTo>
                              <a:pt x="2671" y="1515"/>
                            </a:lnTo>
                            <a:lnTo>
                              <a:pt x="2671" y="0"/>
                            </a:lnTo>
                            <a:lnTo>
                              <a:pt x="0" y="0"/>
                            </a:lnTo>
                            <a:lnTo>
                              <a:pt x="0" y="15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1C83D51" id="Freeform 13" o:spid="_x0000_s1026" style="position:absolute;margin-left:391.8pt;margin-top:4.15pt;width:148.45pt;height:84.2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2672,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" path="m,1515r2671,l2671,,,,,1515xe" stroked="f">
              <v:path arrowok="t" o:connecttype="custom" o:connectlocs="0,2256156;1884538,2256156;1884538,1187005;0,1187005;0,2256156" o:connectangles="0,0,0,0,0"/>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7AC" w:rsidRDefault="00BF0ED0" w:rsidP="00BF0ED0">
    <w:r>
      <w:rPr>
        <w:noProof/>
      </w:rPr>
      <mc:AlternateContent>
        <mc:Choice Requires="wpg">
          <w:drawing>
            <wp:anchor distT="0" distB="0" distL="114300" distR="114300" simplePos="0" relativeHeight="251667456" behindDoc="1" locked="0" layoutInCell="1" allowOverlap="1" wp14:anchorId="27BD8324" wp14:editId="2C5CBBEB">
              <wp:simplePos x="0" y="0"/>
              <wp:positionH relativeFrom="column">
                <wp:posOffset>-929640</wp:posOffset>
              </wp:positionH>
              <wp:positionV relativeFrom="paragraph">
                <wp:posOffset>-2040548</wp:posOffset>
              </wp:positionV>
              <wp:extent cx="9480430" cy="3496586"/>
              <wp:effectExtent l="0" t="0" r="6985" b="8890"/>
              <wp:wrapNone/>
              <wp:docPr id="34" name="Group 34"/>
              <wp:cNvGraphicFramePr/>
              <a:graphic xmlns:a="http://schemas.openxmlformats.org/drawingml/2006/main">
                <a:graphicData uri="http://schemas.microsoft.com/office/word/2010/wordprocessingGroup">
                  <wpg:wgp>
                    <wpg:cNvGrpSpPr/>
                    <wpg:grpSpPr>
                      <a:xfrm>
                        <a:off x="0" y="0"/>
                        <a:ext cx="9480430" cy="3496586"/>
                        <a:chOff x="0" y="0"/>
                        <a:chExt cx="9480430" cy="3496586"/>
                      </a:xfrm>
                    </wpg:grpSpPr>
                    <pic:pic xmlns:pic="http://schemas.openxmlformats.org/drawingml/2006/picture">
                      <pic:nvPicPr>
                        <pic:cNvPr id="113" name="Picture 4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0430" cy="2924355"/>
                        </a:xfrm>
                        <a:prstGeom prst="rect">
                          <a:avLst/>
                        </a:prstGeom>
                        <a:noFill/>
                        <a:ln>
                          <a:noFill/>
                        </a:ln>
                        <a:extLst/>
                      </pic:spPr>
                    </pic:pic>
                    <wpg:grpSp>
                      <wpg:cNvPr id="114" name="Group 42"/>
                      <wpg:cNvGrpSpPr>
                        <a:grpSpLocks/>
                      </wpg:cNvGrpSpPr>
                      <wpg:grpSpPr bwMode="auto">
                        <a:xfrm>
                          <a:off x="5986732" y="1466491"/>
                          <a:ext cx="1811655" cy="2030095"/>
                          <a:chOff x="9388" y="0"/>
                          <a:chExt cx="2853" cy="3197"/>
                        </a:xfrm>
                      </wpg:grpSpPr>
                      <wps:wsp>
                        <wps:cNvPr id="115" name="Freeform 48"/>
                        <wps:cNvSpPr>
                          <a:spLocks/>
                        </wps:cNvSpPr>
                        <wps:spPr bwMode="auto">
                          <a:xfrm>
                            <a:off x="9569" y="1682"/>
                            <a:ext cx="2672" cy="1515"/>
                          </a:xfrm>
                          <a:custGeom>
                            <a:avLst/>
                            <a:gdLst>
                              <a:gd name="T0" fmla="+- 0 9569 9569"/>
                              <a:gd name="T1" fmla="*/ T0 w 2672"/>
                              <a:gd name="T2" fmla="+- 0 3197 1682"/>
                              <a:gd name="T3" fmla="*/ 3197 h 1515"/>
                              <a:gd name="T4" fmla="+- 0 12240 9569"/>
                              <a:gd name="T5" fmla="*/ T4 w 2672"/>
                              <a:gd name="T6" fmla="+- 0 3197 1682"/>
                              <a:gd name="T7" fmla="*/ 3197 h 1515"/>
                              <a:gd name="T8" fmla="+- 0 12240 9569"/>
                              <a:gd name="T9" fmla="*/ T8 w 2672"/>
                              <a:gd name="T10" fmla="+- 0 1682 1682"/>
                              <a:gd name="T11" fmla="*/ 1682 h 1515"/>
                              <a:gd name="T12" fmla="+- 0 9569 9569"/>
                              <a:gd name="T13" fmla="*/ T12 w 2672"/>
                              <a:gd name="T14" fmla="+- 0 1682 1682"/>
                              <a:gd name="T15" fmla="*/ 1682 h 1515"/>
                              <a:gd name="T16" fmla="+- 0 9569 9569"/>
                              <a:gd name="T17" fmla="*/ T16 w 2672"/>
                              <a:gd name="T18" fmla="+- 0 3197 1682"/>
                              <a:gd name="T19" fmla="*/ 3197 h 1515"/>
                            </a:gdLst>
                            <a:ahLst/>
                            <a:cxnLst>
                              <a:cxn ang="0">
                                <a:pos x="T1" y="T3"/>
                              </a:cxn>
                              <a:cxn ang="0">
                                <a:pos x="T5" y="T7"/>
                              </a:cxn>
                              <a:cxn ang="0">
                                <a:pos x="T9" y="T11"/>
                              </a:cxn>
                              <a:cxn ang="0">
                                <a:pos x="T13" y="T15"/>
                              </a:cxn>
                              <a:cxn ang="0">
                                <a:pos x="T17" y="T19"/>
                              </a:cxn>
                            </a:cxnLst>
                            <a:rect l="0" t="0" r="r" b="b"/>
                            <a:pathLst>
                              <a:path w="2672" h="1515">
                                <a:moveTo>
                                  <a:pt x="0" y="1515"/>
                                </a:moveTo>
                                <a:lnTo>
                                  <a:pt x="2671" y="1515"/>
                                </a:lnTo>
                                <a:lnTo>
                                  <a:pt x="2671" y="0"/>
                                </a:lnTo>
                                <a:lnTo>
                                  <a:pt x="0" y="0"/>
                                </a:lnTo>
                                <a:lnTo>
                                  <a:pt x="0" y="15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6" name="Picture 4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940" y="0"/>
                            <a:ext cx="2291" cy="1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7" name="Picture 4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388" y="0"/>
                            <a:ext cx="2852" cy="2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8"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0667" y="0"/>
                            <a:ext cx="1573" cy="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285" y="699"/>
                            <a:ext cx="1955" cy="1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9"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093" y="1490"/>
                            <a:ext cx="1147" cy="1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anchor>
          </w:drawing>
        </mc:Choice>
        <mc:Fallback>
          <w:pict>
            <v:group w14:anchorId="608DFBEB" id="Group 34" o:spid="_x0000_s1026" style="position:absolute;margin-left:-73.2pt;margin-top:-160.65pt;width:746.5pt;height:275.3pt;z-index:-251649024" coordsize="94804,3496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7" type="#_x0000_t75" style="position:absolute;width:94804;height:29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NMjzBAAAA3AAAAA8AAABkcnMvZG93bnJldi54bWxET0trAjEQvhf8D2GE3mpWC9uyGsUneCrU&#10;qudhMyaLm8myibvbf98UCr3Nx/ecxWpwteioDZVnBdNJBoK49Lpio+D8dXh5BxEissbaMyn4pgCr&#10;5ehpgYX2PX9Sd4pGpBAOBSqwMTaFlKG05DBMfEOcuJtvHcYEWyN1i30Kd7WcZVkuHVacGiw2tLVU&#10;3k8Pp6Cf7fOPfHc9SjPYblNdD5s3c1HqeTys5yAiDfFf/Oc+6jR/+gq/z6QL5P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vNMjzBAAAA3AAAAA8AAAAAAAAAAAAAAAAAnwIA&#10;AGRycy9kb3ducmV2LnhtbFBLBQYAAAAABAAEAPcAAACNAwAAAAA=&#10;">
                <v:imagedata r:id="rId7" o:title=""/>
                <v:path arrowok="t"/>
              </v:shape>
              <v:group id="Group 42" o:spid="_x0000_s1028" style="position:absolute;left:59867;top:14664;width:18116;height:20301" coordorigin="9388" coordsize="2853,3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48" o:spid="_x0000_s1029" style="position:absolute;left:9569;top:1682;width:2672;height:1515;visibility:visible;mso-wrap-style:square;v-text-anchor:top" coordsize="2672,1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BvcMA&#10;AADcAAAADwAAAGRycy9kb3ducmV2LnhtbERPTWvCQBC9F/wPyxS8NZsUlBpdpUgVL61oc+hxyI5J&#10;SHY2ZFeT9Ne7hYK3ebzPWW0G04gbda6yrCCJYhDEudUVFwqy793LGwjnkTU2lknBSA4268nTClNt&#10;ez7R7ewLEULYpaig9L5NpXR5SQZdZFviwF1sZ9AH2BVSd9iHcNPI1zieS4MVh4YSW9qWlNfnq1GA&#10;P/Zr/1mf2mw8/rI9Jh/Jgmulps/D+xKEp8E/xP/ugw7zkxn8PRMu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BvcMAAADcAAAADwAAAAAAAAAAAAAAAACYAgAAZHJzL2Rv&#10;d25yZXYueG1sUEsFBgAAAAAEAAQA9QAAAIgDAAAAAA==&#10;" path="m,1515r2671,l2671,,,,,1515xe" stroked="f">
                  <v:path arrowok="t" o:connecttype="custom" o:connectlocs="0,3197;2671,3197;2671,1682;0,1682;0,3197" o:connectangles="0,0,0,0,0"/>
                </v:shape>
                <v:shape id="Picture 47" o:spid="_x0000_s1030" type="#_x0000_t75" style="position:absolute;left:9940;width:2291;height:16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wh+fBAAAA3AAAAA8AAABkcnMvZG93bnJldi54bWxET0uLwjAQvgv+hzCCF9G0exCpRpHKgrdl&#10;qx68Dc30gc2kNFlb/fUbQfA2H99zNrvBNOJOnastK4gXEQji3OqaSwXn0/d8BcJ5ZI2NZVLwIAe7&#10;7Xi0wUTbnn/pnvlShBB2CSqovG8TKV1ekUG3sC1x4ArbGfQBdqXUHfYh3DTyK4qW0mDNoaHCltKK&#10;8lv2ZxTQ7LLSN3M+PLNjkRY/10cfc6rUdDLs1yA8Df4jfruPOsyPl/B6Jlwg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0wh+fBAAAA3AAAAA8AAAAAAAAAAAAAAAAAnwIA&#10;AGRycy9kb3ducmV2LnhtbFBLBQYAAAAABAAEAPcAAACNAwAAAAA=&#10;">
                  <v:imagedata r:id="rId8" o:title=""/>
                </v:shape>
                <v:shape id="Picture 46" o:spid="_x0000_s1031" type="#_x0000_t75" style="position:absolute;left:9388;width:2852;height:28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Fn1jDAAAA3AAAAA8AAABkcnMvZG93bnJldi54bWxET01rwkAQvQv+h2UEb7qxiC3RVWyhtBeh&#10;MfXgbcxOssHsbJrdmvTfdwsFb/N4n7PZDbYRN+p87VjBYp6AIC6crrlS8Jm/zp5A+ICssXFMCn7I&#10;w247Hm0w1a7njG7HUIkYwj5FBSaENpXSF4Ys+rlriSNXus5iiLCrpO6wj+G2kQ9JspIWa44NBlt6&#10;MVRcj99WwfNbVeansyldf1mG5OOQofzKlJpOhv0aRKAh3MX/7ncd5y8e4e+ZeIH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0WfWMMAAADcAAAADwAAAAAAAAAAAAAAAACf&#10;AgAAZHJzL2Rvd25yZXYueG1sUEsFBgAAAAAEAAQA9wAAAI8DAAAAAA==&#10;">
                  <v:imagedata r:id="rId9" o:title=""/>
                </v:shape>
                <v:shape id="Picture 45" o:spid="_x0000_s1032" type="#_x0000_t75" style="position:absolute;left:10667;width:1573;height:1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3Th/THAAAA3AAAAA8AAABkcnMvZG93bnJldi54bWxEj09vwjAMxe+T9h0iT+IyjRQO21QICO2f&#10;xmUTFCFxM41pqjVO12S0fPv5MGk3W+/5vZ/ny8E36kxdrAMbmIwzUMRlsDVXBnbF690jqJiQLTaB&#10;ycCFIiwX11dzzG3oeUPnbaqUhHDM0YBLqc21jqUjj3EcWmLRTqHzmGTtKm077CXcN3qaZffaY83S&#10;4LClJ0fl1/bHG6jXD5v9IR2f3z5XfeHiy23xzR/GjG6G1QxUoiH9m/+u363gT4RWnpEJ9OI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3Th/THAAAA3AAAAA8AAAAAAAAAAAAA&#10;AAAAnwIAAGRycy9kb3ducmV2LnhtbFBLBQYAAAAABAAEAPcAAACTAwAAAAA=&#10;">
                  <v:imagedata r:id="rId10" o:title=""/>
                </v:shape>
                <v:shape id="Picture 43" o:spid="_x0000_s1033" type="#_x0000_t75" style="position:absolute;left:10285;top:699;width:1955;height:1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Rw07EAAAA3AAAAA8AAABkcnMvZG93bnJldi54bWxEj0FPwzAMhe+T+A+RkXbbUiYNWFk2sYmh&#10;HnrZgLvVmKbQOFETtu7f4wMSN1vv+b3P6+3oe3WmIXWBDdzNC1DETbAdtwbe3w6zR1ApI1vsA5OB&#10;KyXYbm4mayxtuPCRzqfcKgnhVKIBl3MstU6NI49pHiKxaJ9h8JhlHVptB7xIuO/1oijutceOpcFh&#10;pL2j5vv04w1U7ut1t6T40tZjrF31sOo+6pUx09vx+QlUpjH/m/+uKyv4C8GXZ2QCvfk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ARw07EAAAA3AAAAA8AAAAAAAAAAAAAAAAA&#10;nwIAAGRycy9kb3ducmV2LnhtbFBLBQYAAAAABAAEAPcAAACQAwAAAAA=&#10;">
                  <v:imagedata r:id="rId11" o:title=""/>
                </v:shape>
                <v:shape id="Picture 44" o:spid="_x0000_s1034" type="#_x0000_t75" style="position:absolute;left:11093;top:1490;width:1147;height:1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Z8hnAAAAA3AAAAA8AAABkcnMvZG93bnJldi54bWxET01rwkAQvRf8D8sI3upGkaLRVSRS8FJK&#10;VdDjkB2TxexsyGw1/vtuodDbPN7nrDa9b9SdOnGBDUzGGSjiMljHlYHT8f11DkoissUmMBl4ksBm&#10;PXhZYW7Dg7/ofoiVSiEsORqoY2xzraWsyaOMQ0ucuGvoPMYEu0rbDh8p3Dd6mmVv2qPj1FBjS0VN&#10;5e3w7Q1cPlo3PWsrsihmu/lnWYizzpjRsN8uQUXq47/4z723af5kAb/PpAv0+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5nyGcAAAADcAAAADwAAAAAAAAAAAAAAAACfAgAA&#10;ZHJzL2Rvd25yZXYueG1sUEsFBgAAAAAEAAQA9wAAAIwDAAAAAA==&#10;">
                  <v:imagedata r:id="rId12" o:title=""/>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15247B6E"/>
    <w:lvl w:ilvl="0">
      <w:start w:val="1"/>
      <w:numFmt w:val="bullet"/>
      <w:pStyle w:val="ListBullet3"/>
      <w:lvlText w:val=""/>
      <w:lvlJc w:val="left"/>
      <w:pPr>
        <w:ind w:left="1080" w:hanging="360"/>
      </w:pPr>
      <w:rPr>
        <w:rFonts w:ascii="Wingdings" w:hAnsi="Wingdings" w:cs="Trade Gothic LT Std Bold" w:hint="default"/>
        <w:color w:val="auto"/>
        <w:sz w:val="24"/>
      </w:rPr>
    </w:lvl>
  </w:abstractNum>
  <w:abstractNum w:abstractNumId="1" w15:restartNumberingAfterBreak="0">
    <w:nsid w:val="FFFFFF83"/>
    <w:multiLevelType w:val="singleLevel"/>
    <w:tmpl w:val="8594E1B6"/>
    <w:lvl w:ilvl="0">
      <w:start w:val="1"/>
      <w:numFmt w:val="bullet"/>
      <w:pStyle w:val="ListBullet2"/>
      <w:lvlText w:val=""/>
      <w:lvlJc w:val="left"/>
      <w:pPr>
        <w:tabs>
          <w:tab w:val="num" w:pos="717"/>
        </w:tabs>
        <w:ind w:left="717" w:hanging="360"/>
      </w:pPr>
      <w:rPr>
        <w:rFonts w:ascii="Wingdings" w:hAnsi="Wingdings" w:hint="default"/>
        <w:color w:val="auto"/>
        <w:sz w:val="20"/>
      </w:rPr>
    </w:lvl>
  </w:abstractNum>
  <w:abstractNum w:abstractNumId="2" w15:restartNumberingAfterBreak="0">
    <w:nsid w:val="FFFFFF88"/>
    <w:multiLevelType w:val="singleLevel"/>
    <w:tmpl w:val="5C385C1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290E5E56"/>
    <w:lvl w:ilvl="0">
      <w:start w:val="1"/>
      <w:numFmt w:val="bullet"/>
      <w:lvlText w:val=""/>
      <w:lvlJc w:val="left"/>
      <w:pPr>
        <w:ind w:left="360" w:hanging="360"/>
      </w:pPr>
      <w:rPr>
        <w:rFonts w:ascii="Wingdings" w:hAnsi="Wingdings" w:cs="Trade Gothic LT Std Bold" w:hint="default"/>
        <w:color w:val="auto"/>
        <w:sz w:val="24"/>
      </w:rPr>
    </w:lvl>
  </w:abstractNum>
  <w:abstractNum w:abstractNumId="4" w15:restartNumberingAfterBreak="0">
    <w:nsid w:val="09B50794"/>
    <w:multiLevelType w:val="hybridMultilevel"/>
    <w:tmpl w:val="F55A123C"/>
    <w:lvl w:ilvl="0" w:tplc="04090001">
      <w:start w:val="1"/>
      <w:numFmt w:val="bullet"/>
      <w:lvlText w:val=""/>
      <w:lvlJc w:val="left"/>
      <w:pPr>
        <w:tabs>
          <w:tab w:val="num" w:pos="2160"/>
        </w:tabs>
        <w:ind w:left="2160" w:right="2160" w:hanging="360"/>
      </w:pPr>
      <w:rPr>
        <w:rFonts w:ascii="Symbol" w:hAnsi="Symbol" w:hint="default"/>
      </w:rPr>
    </w:lvl>
    <w:lvl w:ilvl="1" w:tplc="04090003" w:tentative="1">
      <w:start w:val="1"/>
      <w:numFmt w:val="bullet"/>
      <w:lvlText w:val="o"/>
      <w:lvlJc w:val="left"/>
      <w:pPr>
        <w:tabs>
          <w:tab w:val="num" w:pos="2880"/>
        </w:tabs>
        <w:ind w:left="2880" w:right="2880" w:hanging="360"/>
      </w:pPr>
      <w:rPr>
        <w:rFonts w:ascii="Courier New" w:hAnsi="Courier New" w:cs="Courier New" w:hint="default"/>
      </w:rPr>
    </w:lvl>
    <w:lvl w:ilvl="2" w:tplc="04090005" w:tentative="1">
      <w:start w:val="1"/>
      <w:numFmt w:val="bullet"/>
      <w:lvlText w:val=""/>
      <w:lvlJc w:val="left"/>
      <w:pPr>
        <w:tabs>
          <w:tab w:val="num" w:pos="3600"/>
        </w:tabs>
        <w:ind w:left="3600" w:right="3600" w:hanging="360"/>
      </w:pPr>
      <w:rPr>
        <w:rFonts w:ascii="Wingdings" w:hAnsi="Wingdings" w:hint="default"/>
      </w:rPr>
    </w:lvl>
    <w:lvl w:ilvl="3" w:tplc="04090001" w:tentative="1">
      <w:start w:val="1"/>
      <w:numFmt w:val="bullet"/>
      <w:lvlText w:val=""/>
      <w:lvlJc w:val="left"/>
      <w:pPr>
        <w:tabs>
          <w:tab w:val="num" w:pos="4320"/>
        </w:tabs>
        <w:ind w:left="4320" w:right="4320" w:hanging="360"/>
      </w:pPr>
      <w:rPr>
        <w:rFonts w:ascii="Symbol" w:hAnsi="Symbol" w:hint="default"/>
      </w:rPr>
    </w:lvl>
    <w:lvl w:ilvl="4" w:tplc="04090003" w:tentative="1">
      <w:start w:val="1"/>
      <w:numFmt w:val="bullet"/>
      <w:lvlText w:val="o"/>
      <w:lvlJc w:val="left"/>
      <w:pPr>
        <w:tabs>
          <w:tab w:val="num" w:pos="5040"/>
        </w:tabs>
        <w:ind w:left="5040" w:right="5040" w:hanging="360"/>
      </w:pPr>
      <w:rPr>
        <w:rFonts w:ascii="Courier New" w:hAnsi="Courier New" w:cs="Courier New" w:hint="default"/>
      </w:rPr>
    </w:lvl>
    <w:lvl w:ilvl="5" w:tplc="04090005" w:tentative="1">
      <w:start w:val="1"/>
      <w:numFmt w:val="bullet"/>
      <w:lvlText w:val=""/>
      <w:lvlJc w:val="left"/>
      <w:pPr>
        <w:tabs>
          <w:tab w:val="num" w:pos="5760"/>
        </w:tabs>
        <w:ind w:left="5760" w:right="5760" w:hanging="360"/>
      </w:pPr>
      <w:rPr>
        <w:rFonts w:ascii="Wingdings" w:hAnsi="Wingdings" w:hint="default"/>
      </w:rPr>
    </w:lvl>
    <w:lvl w:ilvl="6" w:tplc="04090001" w:tentative="1">
      <w:start w:val="1"/>
      <w:numFmt w:val="bullet"/>
      <w:lvlText w:val=""/>
      <w:lvlJc w:val="left"/>
      <w:pPr>
        <w:tabs>
          <w:tab w:val="num" w:pos="6480"/>
        </w:tabs>
        <w:ind w:left="6480" w:right="6480" w:hanging="360"/>
      </w:pPr>
      <w:rPr>
        <w:rFonts w:ascii="Symbol" w:hAnsi="Symbol" w:hint="default"/>
      </w:rPr>
    </w:lvl>
    <w:lvl w:ilvl="7" w:tplc="04090003" w:tentative="1">
      <w:start w:val="1"/>
      <w:numFmt w:val="bullet"/>
      <w:lvlText w:val="o"/>
      <w:lvlJc w:val="left"/>
      <w:pPr>
        <w:tabs>
          <w:tab w:val="num" w:pos="7200"/>
        </w:tabs>
        <w:ind w:left="7200" w:right="7200" w:hanging="360"/>
      </w:pPr>
      <w:rPr>
        <w:rFonts w:ascii="Courier New" w:hAnsi="Courier New" w:cs="Courier New" w:hint="default"/>
      </w:rPr>
    </w:lvl>
    <w:lvl w:ilvl="8" w:tplc="04090005" w:tentative="1">
      <w:start w:val="1"/>
      <w:numFmt w:val="bullet"/>
      <w:lvlText w:val=""/>
      <w:lvlJc w:val="left"/>
      <w:pPr>
        <w:tabs>
          <w:tab w:val="num" w:pos="7920"/>
        </w:tabs>
        <w:ind w:left="7920" w:right="7920" w:hanging="360"/>
      </w:pPr>
      <w:rPr>
        <w:rFonts w:ascii="Wingdings" w:hAnsi="Wingdings" w:hint="default"/>
      </w:rPr>
    </w:lvl>
  </w:abstractNum>
  <w:abstractNum w:abstractNumId="5" w15:restartNumberingAfterBreak="0">
    <w:nsid w:val="0FB83B65"/>
    <w:multiLevelType w:val="hybridMultilevel"/>
    <w:tmpl w:val="C868F7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704A34"/>
    <w:multiLevelType w:val="hybridMultilevel"/>
    <w:tmpl w:val="B40817FA"/>
    <w:lvl w:ilvl="0" w:tplc="90548430">
      <w:start w:val="1"/>
      <w:numFmt w:val="bullet"/>
      <w:pStyle w:val="ListBullet21"/>
      <w:lvlText w:val=""/>
      <w:lvlJc w:val="left"/>
      <w:pPr>
        <w:ind w:left="717" w:hanging="360"/>
      </w:pPr>
      <w:rPr>
        <w:rFonts w:ascii="Wingdings" w:hAnsi="Wingdings" w:cs="Wingdings" w:hint="default"/>
        <w:color w:val="auto"/>
        <w:sz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F152E4F"/>
    <w:multiLevelType w:val="hybridMultilevel"/>
    <w:tmpl w:val="4AD670E2"/>
    <w:lvl w:ilvl="0" w:tplc="AFE43262">
      <w:start w:val="1"/>
      <w:numFmt w:val="bullet"/>
      <w:pStyle w:val="Bulletlist"/>
      <w:lvlText w:val=""/>
      <w:lvlJc w:val="left"/>
      <w:pPr>
        <w:ind w:left="360" w:hanging="360"/>
      </w:pPr>
      <w:rPr>
        <w:rFonts w:ascii="Wingdings" w:hAnsi="Wingdings" w:cs="Wingdings" w:hint="default"/>
        <w:color w:val="17457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B3CB3"/>
    <w:multiLevelType w:val="hybridMultilevel"/>
    <w:tmpl w:val="9E8029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1BB7F9E"/>
    <w:multiLevelType w:val="hybridMultilevel"/>
    <w:tmpl w:val="46AED0A8"/>
    <w:lvl w:ilvl="0" w:tplc="4D0C2AB2">
      <w:start w:val="1"/>
      <w:numFmt w:val="bullet"/>
      <w:lvlText w:val=""/>
      <w:lvlJc w:val="left"/>
      <w:pPr>
        <w:ind w:left="720" w:hanging="360"/>
      </w:pPr>
      <w:rPr>
        <w:rFonts w:ascii="Wingdings" w:hAnsi="Wingdings" w:cs="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B0815"/>
    <w:multiLevelType w:val="hybridMultilevel"/>
    <w:tmpl w:val="7780C41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3E080283"/>
    <w:multiLevelType w:val="hybridMultilevel"/>
    <w:tmpl w:val="97FE8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06D9F"/>
    <w:multiLevelType w:val="hybridMultilevel"/>
    <w:tmpl w:val="BF084D70"/>
    <w:lvl w:ilvl="0" w:tplc="B62E9D0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A009A2"/>
    <w:multiLevelType w:val="hybridMultilevel"/>
    <w:tmpl w:val="8A20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B0153"/>
    <w:multiLevelType w:val="hybridMultilevel"/>
    <w:tmpl w:val="06A2C1A8"/>
    <w:lvl w:ilvl="0" w:tplc="6E4613BE">
      <w:start w:val="1"/>
      <w:numFmt w:val="bullet"/>
      <w:pStyle w:val="bullet-indentLVL2tighttype"/>
      <w:lvlText w:val=""/>
      <w:lvlJc w:val="left"/>
      <w:pPr>
        <w:ind w:left="360" w:hanging="360"/>
      </w:pPr>
      <w:rPr>
        <w:rFonts w:ascii="Wingdings" w:hAnsi="Wingdings" w:hint="default"/>
        <w:color w:val="365F91" w:themeColor="accent1" w:themeShade="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3C785B"/>
    <w:multiLevelType w:val="hybridMultilevel"/>
    <w:tmpl w:val="3E8E5CC8"/>
    <w:lvl w:ilvl="0" w:tplc="AB1859A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C45C6"/>
    <w:multiLevelType w:val="hybridMultilevel"/>
    <w:tmpl w:val="CCE89B36"/>
    <w:lvl w:ilvl="0" w:tplc="4C98EF66">
      <w:start w:val="1"/>
      <w:numFmt w:val="lowerRoman"/>
      <w:pStyle w:val="Steps2"/>
      <w:lvlText w:val="%1."/>
      <w:lvlJc w:val="left"/>
      <w:pPr>
        <w:ind w:left="71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7" w15:restartNumberingAfterBreak="0">
    <w:nsid w:val="68C64C3D"/>
    <w:multiLevelType w:val="hybridMultilevel"/>
    <w:tmpl w:val="1CC65AE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6AF329C3"/>
    <w:multiLevelType w:val="hybridMultilevel"/>
    <w:tmpl w:val="D5629AF8"/>
    <w:lvl w:ilvl="0" w:tplc="04090001">
      <w:start w:val="1"/>
      <w:numFmt w:val="bullet"/>
      <w:lvlText w:val=""/>
      <w:lvlJc w:val="left"/>
      <w:pPr>
        <w:tabs>
          <w:tab w:val="num" w:pos="2415"/>
        </w:tabs>
        <w:ind w:left="2415" w:hanging="360"/>
      </w:pPr>
      <w:rPr>
        <w:rFonts w:ascii="Symbol" w:hAnsi="Symbol" w:hint="default"/>
      </w:rPr>
    </w:lvl>
    <w:lvl w:ilvl="1" w:tplc="04090003">
      <w:start w:val="1"/>
      <w:numFmt w:val="bullet"/>
      <w:lvlText w:val="o"/>
      <w:lvlJc w:val="left"/>
      <w:pPr>
        <w:tabs>
          <w:tab w:val="num" w:pos="3135"/>
        </w:tabs>
        <w:ind w:left="3135" w:hanging="360"/>
      </w:pPr>
      <w:rPr>
        <w:rFonts w:ascii="Courier New" w:hAnsi="Courier New" w:cs="Courier New" w:hint="default"/>
      </w:rPr>
    </w:lvl>
    <w:lvl w:ilvl="2" w:tplc="04090005">
      <w:start w:val="1"/>
      <w:numFmt w:val="bullet"/>
      <w:lvlText w:val=""/>
      <w:lvlJc w:val="left"/>
      <w:pPr>
        <w:tabs>
          <w:tab w:val="num" w:pos="3855"/>
        </w:tabs>
        <w:ind w:left="3855" w:hanging="360"/>
      </w:pPr>
      <w:rPr>
        <w:rFonts w:ascii="Wingdings" w:hAnsi="Wingdings" w:hint="default"/>
      </w:rPr>
    </w:lvl>
    <w:lvl w:ilvl="3" w:tplc="04090001" w:tentative="1">
      <w:start w:val="1"/>
      <w:numFmt w:val="bullet"/>
      <w:lvlText w:val=""/>
      <w:lvlJc w:val="left"/>
      <w:pPr>
        <w:tabs>
          <w:tab w:val="num" w:pos="4575"/>
        </w:tabs>
        <w:ind w:left="4575" w:hanging="360"/>
      </w:pPr>
      <w:rPr>
        <w:rFonts w:ascii="Symbol" w:hAnsi="Symbol" w:hint="default"/>
      </w:rPr>
    </w:lvl>
    <w:lvl w:ilvl="4" w:tplc="04090003" w:tentative="1">
      <w:start w:val="1"/>
      <w:numFmt w:val="bullet"/>
      <w:lvlText w:val="o"/>
      <w:lvlJc w:val="left"/>
      <w:pPr>
        <w:tabs>
          <w:tab w:val="num" w:pos="5295"/>
        </w:tabs>
        <w:ind w:left="5295" w:hanging="360"/>
      </w:pPr>
      <w:rPr>
        <w:rFonts w:ascii="Courier New" w:hAnsi="Courier New" w:cs="Courier New" w:hint="default"/>
      </w:rPr>
    </w:lvl>
    <w:lvl w:ilvl="5" w:tplc="04090005" w:tentative="1">
      <w:start w:val="1"/>
      <w:numFmt w:val="bullet"/>
      <w:lvlText w:val=""/>
      <w:lvlJc w:val="left"/>
      <w:pPr>
        <w:tabs>
          <w:tab w:val="num" w:pos="6015"/>
        </w:tabs>
        <w:ind w:left="6015" w:hanging="360"/>
      </w:pPr>
      <w:rPr>
        <w:rFonts w:ascii="Wingdings" w:hAnsi="Wingdings" w:hint="default"/>
      </w:rPr>
    </w:lvl>
    <w:lvl w:ilvl="6" w:tplc="04090001" w:tentative="1">
      <w:start w:val="1"/>
      <w:numFmt w:val="bullet"/>
      <w:lvlText w:val=""/>
      <w:lvlJc w:val="left"/>
      <w:pPr>
        <w:tabs>
          <w:tab w:val="num" w:pos="6735"/>
        </w:tabs>
        <w:ind w:left="6735" w:hanging="360"/>
      </w:pPr>
      <w:rPr>
        <w:rFonts w:ascii="Symbol" w:hAnsi="Symbol" w:hint="default"/>
      </w:rPr>
    </w:lvl>
    <w:lvl w:ilvl="7" w:tplc="04090003" w:tentative="1">
      <w:start w:val="1"/>
      <w:numFmt w:val="bullet"/>
      <w:lvlText w:val="o"/>
      <w:lvlJc w:val="left"/>
      <w:pPr>
        <w:tabs>
          <w:tab w:val="num" w:pos="7455"/>
        </w:tabs>
        <w:ind w:left="7455" w:hanging="360"/>
      </w:pPr>
      <w:rPr>
        <w:rFonts w:ascii="Courier New" w:hAnsi="Courier New" w:cs="Courier New" w:hint="default"/>
      </w:rPr>
    </w:lvl>
    <w:lvl w:ilvl="8" w:tplc="04090005" w:tentative="1">
      <w:start w:val="1"/>
      <w:numFmt w:val="bullet"/>
      <w:lvlText w:val=""/>
      <w:lvlJc w:val="left"/>
      <w:pPr>
        <w:tabs>
          <w:tab w:val="num" w:pos="8175"/>
        </w:tabs>
        <w:ind w:left="8175" w:hanging="360"/>
      </w:pPr>
      <w:rPr>
        <w:rFonts w:ascii="Wingdings" w:hAnsi="Wingdings" w:hint="default"/>
      </w:rPr>
    </w:lvl>
  </w:abstractNum>
  <w:abstractNum w:abstractNumId="19" w15:restartNumberingAfterBreak="0">
    <w:nsid w:val="6E4F17F0"/>
    <w:multiLevelType w:val="hybridMultilevel"/>
    <w:tmpl w:val="23468EBC"/>
    <w:lvl w:ilvl="0" w:tplc="04090001">
      <w:start w:val="1"/>
      <w:numFmt w:val="bullet"/>
      <w:lvlText w:val=""/>
      <w:lvlJc w:val="left"/>
      <w:pPr>
        <w:tabs>
          <w:tab w:val="num" w:pos="2220"/>
        </w:tabs>
        <w:ind w:left="2220" w:hanging="360"/>
      </w:pPr>
      <w:rPr>
        <w:rFonts w:ascii="Symbol" w:hAnsi="Symbol" w:hint="default"/>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20" w15:restartNumberingAfterBreak="0">
    <w:nsid w:val="7A3F0C4C"/>
    <w:multiLevelType w:val="hybridMultilevel"/>
    <w:tmpl w:val="E64226A4"/>
    <w:lvl w:ilvl="0" w:tplc="556C7B5C">
      <w:start w:val="1"/>
      <w:numFmt w:val="bullet"/>
      <w:pStyle w:val="Bulletlist2"/>
      <w:lvlText w:val=""/>
      <w:lvlJc w:val="left"/>
      <w:pPr>
        <w:ind w:left="720" w:hanging="360"/>
      </w:pPr>
      <w:rPr>
        <w:rFonts w:ascii="Wingdings" w:hAnsi="Wingdings" w:cs="Wingdings" w:hint="default"/>
        <w:color w:val="17457B"/>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F17D9"/>
    <w:multiLevelType w:val="hybridMultilevel"/>
    <w:tmpl w:val="28584058"/>
    <w:lvl w:ilvl="0" w:tplc="04090001">
      <w:start w:val="1"/>
      <w:numFmt w:val="bullet"/>
      <w:lvlText w:val=""/>
      <w:lvlJc w:val="left"/>
      <w:pPr>
        <w:tabs>
          <w:tab w:val="num" w:pos="2160"/>
        </w:tabs>
        <w:ind w:left="2160" w:right="2160" w:hanging="360"/>
      </w:pPr>
      <w:rPr>
        <w:rFonts w:ascii="Symbol" w:hAnsi="Symbol" w:hint="default"/>
      </w:rPr>
    </w:lvl>
    <w:lvl w:ilvl="1" w:tplc="04090003" w:tentative="1">
      <w:start w:val="1"/>
      <w:numFmt w:val="bullet"/>
      <w:lvlText w:val="o"/>
      <w:lvlJc w:val="left"/>
      <w:pPr>
        <w:tabs>
          <w:tab w:val="num" w:pos="2880"/>
        </w:tabs>
        <w:ind w:left="2880" w:right="2880" w:hanging="360"/>
      </w:pPr>
      <w:rPr>
        <w:rFonts w:ascii="Courier New" w:hAnsi="Courier New" w:cs="Courier New" w:hint="default"/>
      </w:rPr>
    </w:lvl>
    <w:lvl w:ilvl="2" w:tplc="04090005" w:tentative="1">
      <w:start w:val="1"/>
      <w:numFmt w:val="bullet"/>
      <w:lvlText w:val=""/>
      <w:lvlJc w:val="left"/>
      <w:pPr>
        <w:tabs>
          <w:tab w:val="num" w:pos="3600"/>
        </w:tabs>
        <w:ind w:left="3600" w:right="3600" w:hanging="360"/>
      </w:pPr>
      <w:rPr>
        <w:rFonts w:ascii="Wingdings" w:hAnsi="Wingdings" w:hint="default"/>
      </w:rPr>
    </w:lvl>
    <w:lvl w:ilvl="3" w:tplc="04090001" w:tentative="1">
      <w:start w:val="1"/>
      <w:numFmt w:val="bullet"/>
      <w:lvlText w:val=""/>
      <w:lvlJc w:val="left"/>
      <w:pPr>
        <w:tabs>
          <w:tab w:val="num" w:pos="4320"/>
        </w:tabs>
        <w:ind w:left="4320" w:right="4320" w:hanging="360"/>
      </w:pPr>
      <w:rPr>
        <w:rFonts w:ascii="Symbol" w:hAnsi="Symbol" w:hint="default"/>
      </w:rPr>
    </w:lvl>
    <w:lvl w:ilvl="4" w:tplc="04090003" w:tentative="1">
      <w:start w:val="1"/>
      <w:numFmt w:val="bullet"/>
      <w:lvlText w:val="o"/>
      <w:lvlJc w:val="left"/>
      <w:pPr>
        <w:tabs>
          <w:tab w:val="num" w:pos="5040"/>
        </w:tabs>
        <w:ind w:left="5040" w:right="5040" w:hanging="360"/>
      </w:pPr>
      <w:rPr>
        <w:rFonts w:ascii="Courier New" w:hAnsi="Courier New" w:cs="Courier New" w:hint="default"/>
      </w:rPr>
    </w:lvl>
    <w:lvl w:ilvl="5" w:tplc="04090005" w:tentative="1">
      <w:start w:val="1"/>
      <w:numFmt w:val="bullet"/>
      <w:lvlText w:val=""/>
      <w:lvlJc w:val="left"/>
      <w:pPr>
        <w:tabs>
          <w:tab w:val="num" w:pos="5760"/>
        </w:tabs>
        <w:ind w:left="5760" w:right="5760" w:hanging="360"/>
      </w:pPr>
      <w:rPr>
        <w:rFonts w:ascii="Wingdings" w:hAnsi="Wingdings" w:hint="default"/>
      </w:rPr>
    </w:lvl>
    <w:lvl w:ilvl="6" w:tplc="04090001" w:tentative="1">
      <w:start w:val="1"/>
      <w:numFmt w:val="bullet"/>
      <w:lvlText w:val=""/>
      <w:lvlJc w:val="left"/>
      <w:pPr>
        <w:tabs>
          <w:tab w:val="num" w:pos="6480"/>
        </w:tabs>
        <w:ind w:left="6480" w:right="6480" w:hanging="360"/>
      </w:pPr>
      <w:rPr>
        <w:rFonts w:ascii="Symbol" w:hAnsi="Symbol" w:hint="default"/>
      </w:rPr>
    </w:lvl>
    <w:lvl w:ilvl="7" w:tplc="04090003" w:tentative="1">
      <w:start w:val="1"/>
      <w:numFmt w:val="bullet"/>
      <w:lvlText w:val="o"/>
      <w:lvlJc w:val="left"/>
      <w:pPr>
        <w:tabs>
          <w:tab w:val="num" w:pos="7200"/>
        </w:tabs>
        <w:ind w:left="7200" w:right="7200" w:hanging="360"/>
      </w:pPr>
      <w:rPr>
        <w:rFonts w:ascii="Courier New" w:hAnsi="Courier New" w:cs="Courier New" w:hint="default"/>
      </w:rPr>
    </w:lvl>
    <w:lvl w:ilvl="8" w:tplc="04090005" w:tentative="1">
      <w:start w:val="1"/>
      <w:numFmt w:val="bullet"/>
      <w:lvlText w:val=""/>
      <w:lvlJc w:val="left"/>
      <w:pPr>
        <w:tabs>
          <w:tab w:val="num" w:pos="7920"/>
        </w:tabs>
        <w:ind w:left="7920" w:right="7920" w:hanging="360"/>
      </w:pPr>
      <w:rPr>
        <w:rFonts w:ascii="Wingdings" w:hAnsi="Wingdings" w:hint="default"/>
      </w:rPr>
    </w:lvl>
  </w:abstractNum>
  <w:num w:numId="1">
    <w:abstractNumId w:val="13"/>
  </w:num>
  <w:num w:numId="2">
    <w:abstractNumId w:val="3"/>
  </w:num>
  <w:num w:numId="3">
    <w:abstractNumId w:val="5"/>
  </w:num>
  <w:num w:numId="4">
    <w:abstractNumId w:val="6"/>
  </w:num>
  <w:num w:numId="5">
    <w:abstractNumId w:val="1"/>
  </w:num>
  <w:num w:numId="6">
    <w:abstractNumId w:val="0"/>
  </w:num>
  <w:num w:numId="7">
    <w:abstractNumId w:val="14"/>
  </w:num>
  <w:num w:numId="8">
    <w:abstractNumId w:val="15"/>
  </w:num>
  <w:num w:numId="9">
    <w:abstractNumId w:val="16"/>
  </w:num>
  <w:num w:numId="10">
    <w:abstractNumId w:val="7"/>
  </w:num>
  <w:num w:numId="11">
    <w:abstractNumId w:val="9"/>
  </w:num>
  <w:num w:numId="12">
    <w:abstractNumId w:val="2"/>
  </w:num>
  <w:num w:numId="13">
    <w:abstractNumId w:val="12"/>
  </w:num>
  <w:num w:numId="14">
    <w:abstractNumId w:val="12"/>
    <w:lvlOverride w:ilvl="0">
      <w:startOverride w:val="1"/>
    </w:lvlOverride>
  </w:num>
  <w:num w:numId="15">
    <w:abstractNumId w:val="1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0"/>
  </w:num>
  <w:num w:numId="19">
    <w:abstractNumId w:val="11"/>
  </w:num>
  <w:num w:numId="20">
    <w:abstractNumId w:val="4"/>
  </w:num>
  <w:num w:numId="21">
    <w:abstractNumId w:val="21"/>
  </w:num>
  <w:num w:numId="22">
    <w:abstractNumId w:val="18"/>
  </w:num>
  <w:num w:numId="2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7"/>
  </w:num>
  <w:num w:numId="26">
    <w:abstractNumId w:val="19"/>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SG" w:vendorID="64" w:dllVersion="131078" w:nlCheck="1" w:checkStyle="1"/>
  <w:attachedTemplate r:id="rId1"/>
  <w:linkStyl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631"/>
    <w:rsid w:val="000026E6"/>
    <w:rsid w:val="00036577"/>
    <w:rsid w:val="00046C25"/>
    <w:rsid w:val="000579DC"/>
    <w:rsid w:val="00065290"/>
    <w:rsid w:val="000678F9"/>
    <w:rsid w:val="0008070C"/>
    <w:rsid w:val="00096C0B"/>
    <w:rsid w:val="000A2F5F"/>
    <w:rsid w:val="000A4EC9"/>
    <w:rsid w:val="000A6F84"/>
    <w:rsid w:val="000B074D"/>
    <w:rsid w:val="000C43DA"/>
    <w:rsid w:val="000C6CC6"/>
    <w:rsid w:val="000D72F8"/>
    <w:rsid w:val="001014BA"/>
    <w:rsid w:val="00101C77"/>
    <w:rsid w:val="00104D09"/>
    <w:rsid w:val="00121167"/>
    <w:rsid w:val="0012639C"/>
    <w:rsid w:val="00133317"/>
    <w:rsid w:val="00136205"/>
    <w:rsid w:val="00137635"/>
    <w:rsid w:val="00154082"/>
    <w:rsid w:val="0016051F"/>
    <w:rsid w:val="00160F7F"/>
    <w:rsid w:val="00171477"/>
    <w:rsid w:val="00183371"/>
    <w:rsid w:val="00197E9A"/>
    <w:rsid w:val="001A4A05"/>
    <w:rsid w:val="001A6137"/>
    <w:rsid w:val="001B6321"/>
    <w:rsid w:val="001D4E9F"/>
    <w:rsid w:val="001E31B0"/>
    <w:rsid w:val="00206B71"/>
    <w:rsid w:val="002149B1"/>
    <w:rsid w:val="00273BA3"/>
    <w:rsid w:val="002841FE"/>
    <w:rsid w:val="002C73C4"/>
    <w:rsid w:val="002D5675"/>
    <w:rsid w:val="002E12D9"/>
    <w:rsid w:val="002F420B"/>
    <w:rsid w:val="003311DB"/>
    <w:rsid w:val="00333736"/>
    <w:rsid w:val="00335780"/>
    <w:rsid w:val="00335F11"/>
    <w:rsid w:val="00350E49"/>
    <w:rsid w:val="00361E62"/>
    <w:rsid w:val="00366D37"/>
    <w:rsid w:val="00374D00"/>
    <w:rsid w:val="00380190"/>
    <w:rsid w:val="003923C8"/>
    <w:rsid w:val="00395B17"/>
    <w:rsid w:val="003A43E9"/>
    <w:rsid w:val="003B4DCD"/>
    <w:rsid w:val="003C14A1"/>
    <w:rsid w:val="003C1A26"/>
    <w:rsid w:val="003C1BFE"/>
    <w:rsid w:val="003D2F7D"/>
    <w:rsid w:val="003D51FF"/>
    <w:rsid w:val="003D6657"/>
    <w:rsid w:val="003D78F3"/>
    <w:rsid w:val="003E50BC"/>
    <w:rsid w:val="003F6A65"/>
    <w:rsid w:val="00404DEE"/>
    <w:rsid w:val="00407699"/>
    <w:rsid w:val="0041094C"/>
    <w:rsid w:val="00414F49"/>
    <w:rsid w:val="00457455"/>
    <w:rsid w:val="00457981"/>
    <w:rsid w:val="00465B29"/>
    <w:rsid w:val="004706C8"/>
    <w:rsid w:val="00472A70"/>
    <w:rsid w:val="00487F89"/>
    <w:rsid w:val="00495964"/>
    <w:rsid w:val="00495C58"/>
    <w:rsid w:val="004A02C1"/>
    <w:rsid w:val="004B63F2"/>
    <w:rsid w:val="004C0762"/>
    <w:rsid w:val="004E5519"/>
    <w:rsid w:val="005158A8"/>
    <w:rsid w:val="00523F29"/>
    <w:rsid w:val="00530DB1"/>
    <w:rsid w:val="00533949"/>
    <w:rsid w:val="0054378F"/>
    <w:rsid w:val="005469C3"/>
    <w:rsid w:val="00546EDF"/>
    <w:rsid w:val="0056465A"/>
    <w:rsid w:val="0057224A"/>
    <w:rsid w:val="005A594E"/>
    <w:rsid w:val="005A681C"/>
    <w:rsid w:val="005C098F"/>
    <w:rsid w:val="005C1262"/>
    <w:rsid w:val="005F66F0"/>
    <w:rsid w:val="006253FA"/>
    <w:rsid w:val="0065661A"/>
    <w:rsid w:val="0067618A"/>
    <w:rsid w:val="006A1E76"/>
    <w:rsid w:val="006A7AC1"/>
    <w:rsid w:val="006E3ACC"/>
    <w:rsid w:val="006E4905"/>
    <w:rsid w:val="006E7128"/>
    <w:rsid w:val="0070718A"/>
    <w:rsid w:val="00711298"/>
    <w:rsid w:val="00726C6B"/>
    <w:rsid w:val="007302B4"/>
    <w:rsid w:val="00732F4E"/>
    <w:rsid w:val="00735D3F"/>
    <w:rsid w:val="00746B24"/>
    <w:rsid w:val="0075333D"/>
    <w:rsid w:val="007843CA"/>
    <w:rsid w:val="007902D0"/>
    <w:rsid w:val="007B5F44"/>
    <w:rsid w:val="007C4AFC"/>
    <w:rsid w:val="007C4D7A"/>
    <w:rsid w:val="007E7663"/>
    <w:rsid w:val="00812014"/>
    <w:rsid w:val="008157E1"/>
    <w:rsid w:val="008159CD"/>
    <w:rsid w:val="00820FA9"/>
    <w:rsid w:val="0083124C"/>
    <w:rsid w:val="00833B07"/>
    <w:rsid w:val="0084492F"/>
    <w:rsid w:val="008515DC"/>
    <w:rsid w:val="008563C0"/>
    <w:rsid w:val="00864A3F"/>
    <w:rsid w:val="00865880"/>
    <w:rsid w:val="00883922"/>
    <w:rsid w:val="00886F56"/>
    <w:rsid w:val="00891AA6"/>
    <w:rsid w:val="008B064B"/>
    <w:rsid w:val="008C04DA"/>
    <w:rsid w:val="008C3DCF"/>
    <w:rsid w:val="008D16EE"/>
    <w:rsid w:val="0091132F"/>
    <w:rsid w:val="00924EE6"/>
    <w:rsid w:val="00931C66"/>
    <w:rsid w:val="0093266D"/>
    <w:rsid w:val="00945927"/>
    <w:rsid w:val="0097485E"/>
    <w:rsid w:val="00974FA7"/>
    <w:rsid w:val="009B26A1"/>
    <w:rsid w:val="009D045C"/>
    <w:rsid w:val="009D714E"/>
    <w:rsid w:val="00A1145C"/>
    <w:rsid w:val="00A14E23"/>
    <w:rsid w:val="00A261DD"/>
    <w:rsid w:val="00A64A72"/>
    <w:rsid w:val="00A64D86"/>
    <w:rsid w:val="00A737AC"/>
    <w:rsid w:val="00A8145A"/>
    <w:rsid w:val="00A901D7"/>
    <w:rsid w:val="00A91E53"/>
    <w:rsid w:val="00AA1A37"/>
    <w:rsid w:val="00AA59C2"/>
    <w:rsid w:val="00AC58B1"/>
    <w:rsid w:val="00AC7347"/>
    <w:rsid w:val="00AD3C6E"/>
    <w:rsid w:val="00AF6FEB"/>
    <w:rsid w:val="00B023CA"/>
    <w:rsid w:val="00B16F5E"/>
    <w:rsid w:val="00B17464"/>
    <w:rsid w:val="00B20818"/>
    <w:rsid w:val="00B238E4"/>
    <w:rsid w:val="00B2588C"/>
    <w:rsid w:val="00B321A8"/>
    <w:rsid w:val="00B4226B"/>
    <w:rsid w:val="00B5329A"/>
    <w:rsid w:val="00B54631"/>
    <w:rsid w:val="00B623CD"/>
    <w:rsid w:val="00B6584D"/>
    <w:rsid w:val="00B73CF8"/>
    <w:rsid w:val="00B82CBF"/>
    <w:rsid w:val="00B95BA8"/>
    <w:rsid w:val="00B96198"/>
    <w:rsid w:val="00BA383F"/>
    <w:rsid w:val="00BA6CCD"/>
    <w:rsid w:val="00BB6D35"/>
    <w:rsid w:val="00BD3C7B"/>
    <w:rsid w:val="00BF0ED0"/>
    <w:rsid w:val="00BF38E5"/>
    <w:rsid w:val="00C00CF9"/>
    <w:rsid w:val="00C178AB"/>
    <w:rsid w:val="00C37E32"/>
    <w:rsid w:val="00C43195"/>
    <w:rsid w:val="00C443B2"/>
    <w:rsid w:val="00C462FA"/>
    <w:rsid w:val="00C552BA"/>
    <w:rsid w:val="00C604F7"/>
    <w:rsid w:val="00C73CD5"/>
    <w:rsid w:val="00C91E58"/>
    <w:rsid w:val="00C92BC9"/>
    <w:rsid w:val="00C968D7"/>
    <w:rsid w:val="00CA1488"/>
    <w:rsid w:val="00CA28B8"/>
    <w:rsid w:val="00CA5808"/>
    <w:rsid w:val="00CB3C04"/>
    <w:rsid w:val="00D004FC"/>
    <w:rsid w:val="00D01D7F"/>
    <w:rsid w:val="00D118F4"/>
    <w:rsid w:val="00D45D27"/>
    <w:rsid w:val="00D477E5"/>
    <w:rsid w:val="00DA374B"/>
    <w:rsid w:val="00DB585C"/>
    <w:rsid w:val="00DB58E3"/>
    <w:rsid w:val="00DE40C9"/>
    <w:rsid w:val="00DF33D3"/>
    <w:rsid w:val="00DF48BB"/>
    <w:rsid w:val="00E11C42"/>
    <w:rsid w:val="00E21CBD"/>
    <w:rsid w:val="00E358BB"/>
    <w:rsid w:val="00E72E98"/>
    <w:rsid w:val="00E7430B"/>
    <w:rsid w:val="00EA4614"/>
    <w:rsid w:val="00EB11C5"/>
    <w:rsid w:val="00EB380E"/>
    <w:rsid w:val="00EC29B7"/>
    <w:rsid w:val="00EC7CDD"/>
    <w:rsid w:val="00ED1F6A"/>
    <w:rsid w:val="00EE7E43"/>
    <w:rsid w:val="00F1014F"/>
    <w:rsid w:val="00F22537"/>
    <w:rsid w:val="00F232C8"/>
    <w:rsid w:val="00F26455"/>
    <w:rsid w:val="00F31727"/>
    <w:rsid w:val="00F52ACB"/>
    <w:rsid w:val="00F52C72"/>
    <w:rsid w:val="00F54532"/>
    <w:rsid w:val="00F56DF6"/>
    <w:rsid w:val="00F73440"/>
    <w:rsid w:val="00F93E63"/>
    <w:rsid w:val="00F949AB"/>
    <w:rsid w:val="00FA14F3"/>
    <w:rsid w:val="00FD46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951C8D-0D98-48C4-BD4D-2D6A2B0D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copy"/>
    <w:qFormat/>
    <w:rsid w:val="003A43E9"/>
    <w:pPr>
      <w:spacing w:after="120" w:line="240" w:lineRule="auto"/>
    </w:pPr>
    <w:rPr>
      <w:rFonts w:ascii="Arial" w:hAnsi="Arial" w:cs="Trebuchet MS"/>
    </w:rPr>
  </w:style>
  <w:style w:type="paragraph" w:styleId="Heading1">
    <w:name w:val="heading 1"/>
    <w:basedOn w:val="Normal"/>
    <w:next w:val="Normal"/>
    <w:link w:val="Heading1Char"/>
    <w:qFormat/>
    <w:rsid w:val="003A43E9"/>
    <w:pPr>
      <w:keepNext/>
      <w:pageBreakBefore/>
      <w:spacing w:before="360" w:after="360"/>
      <w:outlineLvl w:val="0"/>
    </w:pPr>
    <w:rPr>
      <w:rFonts w:eastAsia="Times New Roman"/>
      <w:b/>
      <w:color w:val="17457B"/>
      <w:sz w:val="36"/>
    </w:rPr>
  </w:style>
  <w:style w:type="paragraph" w:styleId="Heading2">
    <w:name w:val="heading 2"/>
    <w:basedOn w:val="Normal"/>
    <w:next w:val="Normal"/>
    <w:link w:val="Heading2Char"/>
    <w:qFormat/>
    <w:rsid w:val="003A43E9"/>
    <w:pPr>
      <w:keepNext/>
      <w:tabs>
        <w:tab w:val="left" w:pos="240"/>
      </w:tabs>
      <w:autoSpaceDE w:val="0"/>
      <w:autoSpaceDN w:val="0"/>
      <w:adjustRightInd w:val="0"/>
      <w:spacing w:before="360" w:after="240"/>
      <w:textAlignment w:val="center"/>
      <w:outlineLvl w:val="1"/>
    </w:pPr>
    <w:rPr>
      <w:rFonts w:eastAsia="Times New Roman" w:cs="Arial"/>
      <w:b/>
      <w:bCs/>
      <w:iCs/>
      <w:color w:val="17457B"/>
      <w:spacing w:val="-2"/>
      <w:sz w:val="28"/>
      <w:szCs w:val="28"/>
    </w:rPr>
  </w:style>
  <w:style w:type="paragraph" w:styleId="Heading3">
    <w:name w:val="heading 3"/>
    <w:basedOn w:val="Normal"/>
    <w:next w:val="Normal"/>
    <w:link w:val="Heading3Char"/>
    <w:autoRedefine/>
    <w:qFormat/>
    <w:rsid w:val="003A43E9"/>
    <w:pPr>
      <w:keepNext/>
      <w:spacing w:before="240"/>
      <w:outlineLvl w:val="2"/>
    </w:pPr>
    <w:rPr>
      <w:rFonts w:eastAsia="Times New Roman" w:cs="Arial"/>
      <w:b/>
      <w:bCs/>
      <w:sz w:val="24"/>
      <w:szCs w:val="26"/>
    </w:rPr>
  </w:style>
  <w:style w:type="paragraph" w:styleId="Heading4">
    <w:name w:val="heading 4"/>
    <w:basedOn w:val="Normal"/>
    <w:next w:val="Normal"/>
    <w:link w:val="Heading4Char"/>
    <w:qFormat/>
    <w:rsid w:val="003A43E9"/>
    <w:pPr>
      <w:keepNext/>
      <w:spacing w:before="240"/>
      <w:outlineLvl w:val="3"/>
    </w:pPr>
    <w:rPr>
      <w:rFonts w:eastAsia="Times New Roman"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3A43E9"/>
    <w:pPr>
      <w:spacing w:after="0"/>
    </w:pPr>
    <w:rPr>
      <w:sz w:val="16"/>
      <w:szCs w:val="16"/>
    </w:rPr>
  </w:style>
  <w:style w:type="character" w:customStyle="1" w:styleId="BalloonTextChar">
    <w:name w:val="Balloon Text Char"/>
    <w:basedOn w:val="DefaultParagraphFont"/>
    <w:link w:val="BalloonText"/>
    <w:rsid w:val="003A43E9"/>
    <w:rPr>
      <w:rFonts w:ascii="Arial" w:hAnsi="Arial" w:cs="Trebuchet MS"/>
      <w:sz w:val="16"/>
      <w:szCs w:val="16"/>
    </w:rPr>
  </w:style>
  <w:style w:type="paragraph" w:styleId="Header">
    <w:name w:val="header"/>
    <w:basedOn w:val="Normal"/>
    <w:link w:val="HeaderChar"/>
    <w:unhideWhenUsed/>
    <w:rsid w:val="003A43E9"/>
    <w:pPr>
      <w:pBdr>
        <w:bottom w:val="single" w:sz="4" w:space="1" w:color="808080" w:themeColor="background1" w:themeShade="80"/>
      </w:pBdr>
      <w:tabs>
        <w:tab w:val="center" w:pos="4680"/>
        <w:tab w:val="right" w:pos="9360"/>
      </w:tabs>
      <w:spacing w:after="0"/>
      <w:jc w:val="right"/>
    </w:pPr>
    <w:rPr>
      <w:sz w:val="20"/>
    </w:rPr>
  </w:style>
  <w:style w:type="character" w:customStyle="1" w:styleId="HeaderChar">
    <w:name w:val="Header Char"/>
    <w:basedOn w:val="DefaultParagraphFont"/>
    <w:link w:val="Header"/>
    <w:rsid w:val="003A43E9"/>
    <w:rPr>
      <w:rFonts w:ascii="Arial" w:hAnsi="Arial" w:cs="Trebuchet MS"/>
      <w:sz w:val="20"/>
    </w:rPr>
  </w:style>
  <w:style w:type="paragraph" w:styleId="Footer">
    <w:name w:val="footer"/>
    <w:basedOn w:val="Normal"/>
    <w:link w:val="FooterChar"/>
    <w:unhideWhenUsed/>
    <w:rsid w:val="003A43E9"/>
    <w:pPr>
      <w:pBdr>
        <w:top w:val="single" w:sz="4" w:space="6" w:color="808080"/>
      </w:pBdr>
      <w:tabs>
        <w:tab w:val="center" w:pos="4680"/>
        <w:tab w:val="right" w:pos="9360"/>
      </w:tabs>
      <w:spacing w:after="60"/>
    </w:pPr>
    <w:rPr>
      <w:sz w:val="20"/>
    </w:rPr>
  </w:style>
  <w:style w:type="character" w:customStyle="1" w:styleId="FooterChar">
    <w:name w:val="Footer Char"/>
    <w:basedOn w:val="DefaultParagraphFont"/>
    <w:link w:val="Footer"/>
    <w:rsid w:val="003A43E9"/>
    <w:rPr>
      <w:rFonts w:ascii="Arial" w:hAnsi="Arial" w:cs="Trebuchet MS"/>
      <w:sz w:val="20"/>
    </w:rPr>
  </w:style>
  <w:style w:type="paragraph" w:customStyle="1" w:styleId="CyberArk-SectionHeader">
    <w:name w:val="CyberArk - Section Header"/>
    <w:basedOn w:val="Normal"/>
    <w:link w:val="CyberArk-SectionHeaderChar"/>
    <w:autoRedefine/>
    <w:rsid w:val="003A43E9"/>
    <w:pPr>
      <w:spacing w:after="180"/>
    </w:pPr>
    <w:rPr>
      <w:rFonts w:ascii="Trade Gothic LT Std" w:eastAsia="Times New Roman" w:hAnsi="Trade Gothic LT Std" w:cs="Times New Roman"/>
      <w:color w:val="E36C0A" w:themeColor="accent6" w:themeShade="BF"/>
      <w:spacing w:val="-10"/>
      <w:sz w:val="48"/>
      <w:szCs w:val="48"/>
    </w:rPr>
  </w:style>
  <w:style w:type="paragraph" w:customStyle="1" w:styleId="CyberArk-SectionSubhead1">
    <w:name w:val="CyberArk - Section Subhead 1"/>
    <w:basedOn w:val="Normal"/>
    <w:autoRedefine/>
    <w:rsid w:val="003A43E9"/>
    <w:pPr>
      <w:tabs>
        <w:tab w:val="left" w:pos="180"/>
      </w:tabs>
      <w:spacing w:after="180"/>
    </w:pPr>
    <w:rPr>
      <w:rFonts w:ascii="Trade Gothic LT Std" w:eastAsia="Times New Roman" w:hAnsi="Trade Gothic LT Std" w:cs="Times New Roman"/>
      <w:color w:val="E36C0A" w:themeColor="accent6" w:themeShade="BF"/>
      <w:sz w:val="36"/>
      <w:szCs w:val="36"/>
    </w:rPr>
  </w:style>
  <w:style w:type="paragraph" w:customStyle="1" w:styleId="CyberArk-MainContent-BodyCopy">
    <w:name w:val="CyberArk - Main Content - Body Copy"/>
    <w:basedOn w:val="Normal"/>
    <w:autoRedefine/>
    <w:rsid w:val="003A43E9"/>
    <w:pPr>
      <w:tabs>
        <w:tab w:val="left" w:pos="-1260"/>
      </w:tabs>
      <w:spacing w:after="0" w:line="264" w:lineRule="auto"/>
      <w:jc w:val="both"/>
    </w:pPr>
    <w:rPr>
      <w:rFonts w:ascii="Trade Gothic LT Std" w:eastAsia="Times New Roman" w:hAnsi="Trade Gothic LT Std" w:cs="Times New Roman"/>
      <w:spacing w:val="-2"/>
      <w:sz w:val="20"/>
      <w:szCs w:val="20"/>
    </w:rPr>
  </w:style>
  <w:style w:type="paragraph" w:customStyle="1" w:styleId="CyberArk-SectionSubhead">
    <w:name w:val="CyberArk - Section Subhead"/>
    <w:basedOn w:val="Normal"/>
    <w:autoRedefine/>
    <w:rsid w:val="003A43E9"/>
    <w:pPr>
      <w:tabs>
        <w:tab w:val="left" w:pos="240"/>
      </w:tabs>
      <w:spacing w:after="0"/>
    </w:pPr>
    <w:rPr>
      <w:rFonts w:ascii="U45 Univers Light" w:eastAsia="Times New Roman" w:hAnsi="U45 Univers Light" w:cs="Times New Roman"/>
      <w:sz w:val="28"/>
      <w:szCs w:val="28"/>
    </w:rPr>
  </w:style>
  <w:style w:type="paragraph" w:customStyle="1" w:styleId="CyberArk-SectionSubhead2">
    <w:name w:val="CyberArk - Section Subhead 2"/>
    <w:basedOn w:val="Normal"/>
    <w:rsid w:val="003A43E9"/>
    <w:pPr>
      <w:tabs>
        <w:tab w:val="left" w:pos="180"/>
      </w:tabs>
      <w:spacing w:after="180"/>
    </w:pPr>
    <w:rPr>
      <w:rFonts w:ascii="U55 Univers Regular" w:eastAsia="Times New Roman" w:hAnsi="U55 Univers Regular" w:cs="Times New Roman"/>
      <w:color w:val="D97B3B"/>
      <w:szCs w:val="24"/>
    </w:rPr>
  </w:style>
  <w:style w:type="paragraph" w:customStyle="1" w:styleId="CyberArk-MainContent-BoldBodyCopy">
    <w:name w:val="CyberArk - Main Content - Bold Body Copy"/>
    <w:basedOn w:val="Normal"/>
    <w:autoRedefine/>
    <w:rsid w:val="003A43E9"/>
    <w:pPr>
      <w:tabs>
        <w:tab w:val="left" w:pos="240"/>
      </w:tabs>
      <w:autoSpaceDE w:val="0"/>
      <w:autoSpaceDN w:val="0"/>
      <w:adjustRightInd w:val="0"/>
      <w:spacing w:after="180" w:line="288" w:lineRule="auto"/>
      <w:textAlignment w:val="center"/>
    </w:pPr>
    <w:rPr>
      <w:rFonts w:ascii="Trade Gothic LT Std" w:eastAsia="Times New Roman" w:hAnsi="Trade Gothic LT Std" w:cs="Times New Roman"/>
      <w:b/>
      <w:color w:val="000000"/>
      <w:spacing w:val="-2"/>
      <w:sz w:val="20"/>
      <w:szCs w:val="20"/>
    </w:rPr>
  </w:style>
  <w:style w:type="paragraph" w:customStyle="1" w:styleId="SideBar-CallOuts">
    <w:name w:val="Side Bar - Call Outs"/>
    <w:basedOn w:val="Normal"/>
    <w:autoRedefine/>
    <w:rsid w:val="003A43E9"/>
    <w:pPr>
      <w:spacing w:after="0" w:line="312" w:lineRule="auto"/>
    </w:pPr>
    <w:rPr>
      <w:rFonts w:eastAsia="Times New Roman" w:cs="Times New Roman"/>
      <w:color w:val="808A54"/>
      <w:spacing w:val="-2"/>
      <w:sz w:val="28"/>
      <w:szCs w:val="28"/>
    </w:rPr>
  </w:style>
  <w:style w:type="paragraph" w:customStyle="1" w:styleId="Subheader">
    <w:name w:val="Sub header"/>
    <w:basedOn w:val="CyberArk-SectionHeader"/>
    <w:link w:val="SubheaderChar"/>
    <w:qFormat/>
    <w:rsid w:val="003A43E9"/>
  </w:style>
  <w:style w:type="paragraph" w:customStyle="1" w:styleId="test">
    <w:name w:val="test"/>
    <w:basedOn w:val="Normal"/>
    <w:uiPriority w:val="99"/>
    <w:rsid w:val="003A43E9"/>
    <w:pPr>
      <w:suppressAutoHyphens/>
      <w:autoSpaceDE w:val="0"/>
      <w:autoSpaceDN w:val="0"/>
      <w:adjustRightInd w:val="0"/>
      <w:spacing w:after="0" w:line="240" w:lineRule="atLeast"/>
      <w:textAlignment w:val="center"/>
    </w:pPr>
    <w:rPr>
      <w:rFonts w:ascii="Trade Gothic LT Std Light" w:hAnsi="Trade Gothic LT Std Light" w:cs="Trade Gothic LT Std Light"/>
      <w:color w:val="000000"/>
      <w:spacing w:val="2"/>
      <w:sz w:val="18"/>
      <w:szCs w:val="18"/>
    </w:rPr>
  </w:style>
  <w:style w:type="character" w:customStyle="1" w:styleId="CyberArk-SectionHeaderChar">
    <w:name w:val="CyberArk - Section Header Char"/>
    <w:basedOn w:val="DefaultParagraphFont"/>
    <w:link w:val="CyberArk-SectionHeader"/>
    <w:rsid w:val="003A43E9"/>
    <w:rPr>
      <w:rFonts w:ascii="Trade Gothic LT Std" w:eastAsia="Times New Roman" w:hAnsi="Trade Gothic LT Std" w:cs="Times New Roman"/>
      <w:color w:val="E36C0A" w:themeColor="accent6" w:themeShade="BF"/>
      <w:spacing w:val="-10"/>
      <w:sz w:val="48"/>
      <w:szCs w:val="48"/>
    </w:rPr>
  </w:style>
  <w:style w:type="character" w:customStyle="1" w:styleId="SubheaderChar">
    <w:name w:val="Sub header Char"/>
    <w:basedOn w:val="CyberArk-SectionHeaderChar"/>
    <w:link w:val="Subheader"/>
    <w:rsid w:val="003A43E9"/>
    <w:rPr>
      <w:rFonts w:ascii="Trade Gothic LT Std" w:eastAsia="Times New Roman" w:hAnsi="Trade Gothic LT Std" w:cs="Times New Roman"/>
      <w:color w:val="E36C0A" w:themeColor="accent6" w:themeShade="BF"/>
      <w:spacing w:val="-10"/>
      <w:sz w:val="48"/>
      <w:szCs w:val="48"/>
    </w:rPr>
  </w:style>
  <w:style w:type="character" w:customStyle="1" w:styleId="BodyCopy">
    <w:name w:val="Body Copy"/>
    <w:uiPriority w:val="99"/>
    <w:rsid w:val="003A43E9"/>
    <w:rPr>
      <w:rFonts w:ascii="HelveticaNeueLT Std Lt" w:hAnsi="HelveticaNeueLT Std Lt" w:cs="HelveticaNeueLT Std Lt"/>
      <w:sz w:val="18"/>
      <w:szCs w:val="18"/>
    </w:rPr>
  </w:style>
  <w:style w:type="paragraph" w:styleId="NoSpacing">
    <w:name w:val="No Spacing"/>
    <w:link w:val="NoSpacingChar"/>
    <w:uiPriority w:val="1"/>
    <w:qFormat/>
    <w:rsid w:val="003A43E9"/>
    <w:pPr>
      <w:spacing w:after="0" w:line="240" w:lineRule="auto"/>
    </w:pPr>
    <w:rPr>
      <w:rFonts w:eastAsiaTheme="minorEastAsia"/>
    </w:rPr>
  </w:style>
  <w:style w:type="character" w:customStyle="1" w:styleId="NoSpacingChar">
    <w:name w:val="No Spacing Char"/>
    <w:basedOn w:val="DefaultParagraphFont"/>
    <w:link w:val="NoSpacing"/>
    <w:uiPriority w:val="1"/>
    <w:rsid w:val="003A43E9"/>
    <w:rPr>
      <w:rFonts w:eastAsiaTheme="minorEastAsia"/>
    </w:rPr>
  </w:style>
  <w:style w:type="paragraph" w:customStyle="1" w:styleId="CyberArk-DocumentTitle">
    <w:name w:val="CyberArk - Document Title"/>
    <w:basedOn w:val="Normal"/>
    <w:autoRedefine/>
    <w:rsid w:val="003A43E9"/>
    <w:pPr>
      <w:autoSpaceDE w:val="0"/>
      <w:autoSpaceDN w:val="0"/>
      <w:adjustRightInd w:val="0"/>
      <w:spacing w:after="180"/>
      <w:ind w:left="180"/>
      <w:textAlignment w:val="center"/>
    </w:pPr>
    <w:rPr>
      <w:rFonts w:eastAsia="Times New Roman" w:cs="Times New Roman"/>
      <w:color w:val="E36C0A" w:themeColor="accent6" w:themeShade="BF"/>
      <w:spacing w:val="-14"/>
      <w:sz w:val="56"/>
      <w:szCs w:val="56"/>
    </w:rPr>
  </w:style>
  <w:style w:type="paragraph" w:styleId="DocumentMap">
    <w:name w:val="Document Map"/>
    <w:basedOn w:val="Normal"/>
    <w:link w:val="DocumentMapChar"/>
    <w:uiPriority w:val="99"/>
    <w:semiHidden/>
    <w:unhideWhenUsed/>
    <w:rsid w:val="003A43E9"/>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43E9"/>
    <w:rPr>
      <w:rFonts w:ascii="Tahoma" w:hAnsi="Tahoma" w:cs="Tahoma"/>
      <w:sz w:val="16"/>
      <w:szCs w:val="16"/>
    </w:rPr>
  </w:style>
  <w:style w:type="paragraph" w:customStyle="1" w:styleId="Subheads">
    <w:name w:val="Subheads"/>
    <w:basedOn w:val="Normal"/>
    <w:rsid w:val="003A43E9"/>
    <w:pPr>
      <w:spacing w:after="180"/>
    </w:pPr>
    <w:rPr>
      <w:rFonts w:ascii="U55 Univers Regular" w:eastAsia="Times New Roman" w:hAnsi="U55 Univers Regular" w:cs="Times New Roman"/>
      <w:color w:val="D97B3B"/>
      <w:sz w:val="36"/>
      <w:szCs w:val="36"/>
    </w:rPr>
  </w:style>
  <w:style w:type="paragraph" w:customStyle="1" w:styleId="MainContent-BodyCopy">
    <w:name w:val="Main Content - Body Copy"/>
    <w:basedOn w:val="Normal"/>
    <w:rsid w:val="003A43E9"/>
    <w:pPr>
      <w:spacing w:line="264" w:lineRule="auto"/>
    </w:pPr>
    <w:rPr>
      <w:rFonts w:ascii="U45 Univers Light" w:eastAsia="Times New Roman" w:hAnsi="U45 Univers Light" w:cs="Times New Roman"/>
      <w:spacing w:val="-2"/>
      <w:szCs w:val="19"/>
    </w:rPr>
  </w:style>
  <w:style w:type="paragraph" w:styleId="CommentText">
    <w:name w:val="annotation text"/>
    <w:basedOn w:val="Normal"/>
    <w:link w:val="CommentTextChar"/>
    <w:uiPriority w:val="99"/>
    <w:semiHidden/>
    <w:rsid w:val="003A43E9"/>
    <w:rPr>
      <w:rFonts w:eastAsia="Times New Roman" w:cs="Times New Roman"/>
      <w:szCs w:val="20"/>
    </w:rPr>
  </w:style>
  <w:style w:type="character" w:customStyle="1" w:styleId="CommentTextChar">
    <w:name w:val="Comment Text Char"/>
    <w:basedOn w:val="DefaultParagraphFont"/>
    <w:link w:val="CommentText"/>
    <w:uiPriority w:val="99"/>
    <w:semiHidden/>
    <w:rsid w:val="003A43E9"/>
    <w:rPr>
      <w:rFonts w:ascii="Arial" w:eastAsia="Times New Roman" w:hAnsi="Arial" w:cs="Times New Roman"/>
      <w:szCs w:val="20"/>
    </w:rPr>
  </w:style>
  <w:style w:type="paragraph" w:styleId="CommentSubject">
    <w:name w:val="annotation subject"/>
    <w:basedOn w:val="CommentText"/>
    <w:next w:val="CommentText"/>
    <w:link w:val="CommentSubjectChar"/>
    <w:semiHidden/>
    <w:rsid w:val="003A43E9"/>
    <w:rPr>
      <w:b/>
      <w:bCs/>
    </w:rPr>
  </w:style>
  <w:style w:type="character" w:customStyle="1" w:styleId="CommentSubjectChar">
    <w:name w:val="Comment Subject Char"/>
    <w:basedOn w:val="CommentTextChar"/>
    <w:link w:val="CommentSubject"/>
    <w:semiHidden/>
    <w:rsid w:val="003A43E9"/>
    <w:rPr>
      <w:rFonts w:ascii="Arial" w:eastAsia="Times New Roman" w:hAnsi="Arial" w:cs="Times New Roman"/>
      <w:b/>
      <w:bCs/>
      <w:szCs w:val="20"/>
    </w:rPr>
  </w:style>
  <w:style w:type="paragraph" w:styleId="ListParagraph">
    <w:name w:val="List Paragraph"/>
    <w:basedOn w:val="Normal"/>
    <w:uiPriority w:val="34"/>
    <w:qFormat/>
    <w:rsid w:val="003A43E9"/>
    <w:pPr>
      <w:ind w:left="720"/>
      <w:contextualSpacing/>
    </w:pPr>
    <w:rPr>
      <w:rFonts w:ascii="U45 Univers Light" w:eastAsia="Times New Roman" w:hAnsi="U45 Univers Light" w:cs="Times New Roman"/>
      <w:szCs w:val="24"/>
    </w:rPr>
  </w:style>
  <w:style w:type="table" w:customStyle="1" w:styleId="LightList1">
    <w:name w:val="Light List1"/>
    <w:basedOn w:val="TableNormal"/>
    <w:uiPriority w:val="61"/>
    <w:rsid w:val="003A43E9"/>
    <w:pPr>
      <w:spacing w:after="0" w:line="240" w:lineRule="auto"/>
    </w:pPr>
    <w:rPr>
      <w:rFonts w:ascii="Times New Roman"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rsid w:val="003A43E9"/>
    <w:rPr>
      <w:sz w:val="16"/>
      <w:szCs w:val="16"/>
    </w:rPr>
  </w:style>
  <w:style w:type="paragraph" w:customStyle="1" w:styleId="Default">
    <w:name w:val="Default"/>
    <w:rsid w:val="003A43E9"/>
    <w:pPr>
      <w:autoSpaceDE w:val="0"/>
      <w:autoSpaceDN w:val="0"/>
      <w:adjustRightInd w:val="0"/>
      <w:spacing w:after="0" w:line="240" w:lineRule="auto"/>
    </w:pPr>
    <w:rPr>
      <w:rFonts w:ascii="Garamond" w:hAnsi="Garamond" w:cs="Garamond"/>
      <w:color w:val="000000"/>
      <w:sz w:val="24"/>
      <w:szCs w:val="24"/>
    </w:rPr>
  </w:style>
  <w:style w:type="character" w:customStyle="1" w:styleId="Heading1Char">
    <w:name w:val="Heading 1 Char"/>
    <w:basedOn w:val="DefaultParagraphFont"/>
    <w:link w:val="Heading1"/>
    <w:rsid w:val="003A43E9"/>
    <w:rPr>
      <w:rFonts w:ascii="Arial" w:eastAsia="Times New Roman" w:hAnsi="Arial" w:cs="Trebuchet MS"/>
      <w:b/>
      <w:color w:val="17457B"/>
      <w:sz w:val="36"/>
    </w:rPr>
  </w:style>
  <w:style w:type="character" w:customStyle="1" w:styleId="Heading2Char">
    <w:name w:val="Heading 2 Char"/>
    <w:basedOn w:val="DefaultParagraphFont"/>
    <w:link w:val="Heading2"/>
    <w:rsid w:val="003A43E9"/>
    <w:rPr>
      <w:rFonts w:ascii="Arial" w:eastAsia="Times New Roman" w:hAnsi="Arial" w:cs="Arial"/>
      <w:b/>
      <w:bCs/>
      <w:iCs/>
      <w:color w:val="17457B"/>
      <w:spacing w:val="-2"/>
      <w:sz w:val="28"/>
      <w:szCs w:val="28"/>
    </w:rPr>
  </w:style>
  <w:style w:type="character" w:customStyle="1" w:styleId="Heading3Char">
    <w:name w:val="Heading 3 Char"/>
    <w:basedOn w:val="DefaultParagraphFont"/>
    <w:link w:val="Heading3"/>
    <w:rsid w:val="003A43E9"/>
    <w:rPr>
      <w:rFonts w:ascii="Arial" w:eastAsia="Times New Roman" w:hAnsi="Arial" w:cs="Arial"/>
      <w:b/>
      <w:bCs/>
      <w:sz w:val="24"/>
      <w:szCs w:val="26"/>
    </w:rPr>
  </w:style>
  <w:style w:type="character" w:styleId="Hyperlink">
    <w:name w:val="Hyperlink"/>
    <w:basedOn w:val="DefaultParagraphFont"/>
    <w:uiPriority w:val="99"/>
    <w:rsid w:val="003A43E9"/>
    <w:rPr>
      <w:rFonts w:ascii="Arial" w:hAnsi="Arial"/>
      <w:color w:val="0000FF"/>
      <w:sz w:val="22"/>
      <w:u w:val="single"/>
    </w:rPr>
  </w:style>
  <w:style w:type="paragraph" w:styleId="ListBullet">
    <w:name w:val="List Bullet"/>
    <w:basedOn w:val="Normal"/>
    <w:link w:val="ListBulletChar"/>
    <w:qFormat/>
    <w:rsid w:val="003A43E9"/>
    <w:pPr>
      <w:ind w:left="357" w:hanging="357"/>
    </w:pPr>
    <w:rPr>
      <w:rFonts w:eastAsia="Times New Roman"/>
      <w:szCs w:val="24"/>
      <w:lang w:bidi="he-IL"/>
    </w:rPr>
  </w:style>
  <w:style w:type="paragraph" w:styleId="Caption">
    <w:name w:val="caption"/>
    <w:basedOn w:val="Normal"/>
    <w:next w:val="Normal"/>
    <w:qFormat/>
    <w:rsid w:val="003A43E9"/>
    <w:pPr>
      <w:spacing w:before="120" w:after="240"/>
      <w:jc w:val="center"/>
    </w:pPr>
    <w:rPr>
      <w:rFonts w:eastAsia="Times New Roman" w:cs="Arial"/>
      <w:sz w:val="20"/>
      <w:szCs w:val="20"/>
    </w:rPr>
  </w:style>
  <w:style w:type="paragraph" w:styleId="TOC1">
    <w:name w:val="toc 1"/>
    <w:basedOn w:val="Normal"/>
    <w:next w:val="Normal"/>
    <w:uiPriority w:val="39"/>
    <w:rsid w:val="003A43E9"/>
    <w:pPr>
      <w:spacing w:before="120" w:after="0"/>
    </w:pPr>
    <w:rPr>
      <w:rFonts w:cs="Arial"/>
      <w:b/>
      <w:bCs/>
      <w:sz w:val="24"/>
      <w:szCs w:val="24"/>
    </w:rPr>
  </w:style>
  <w:style w:type="paragraph" w:styleId="TOC2">
    <w:name w:val="toc 2"/>
    <w:basedOn w:val="Normal"/>
    <w:next w:val="Normal"/>
    <w:uiPriority w:val="39"/>
    <w:rsid w:val="003A43E9"/>
    <w:pPr>
      <w:spacing w:before="60" w:after="0"/>
      <w:ind w:left="198"/>
    </w:pPr>
    <w:rPr>
      <w:iCs/>
      <w:szCs w:val="20"/>
    </w:rPr>
  </w:style>
  <w:style w:type="paragraph" w:styleId="TOC3">
    <w:name w:val="toc 3"/>
    <w:basedOn w:val="Normal"/>
    <w:next w:val="Normal"/>
    <w:uiPriority w:val="39"/>
    <w:rsid w:val="003A43E9"/>
    <w:pPr>
      <w:spacing w:after="0"/>
      <w:ind w:left="400"/>
    </w:pPr>
    <w:rPr>
      <w:rFonts w:cs="Arial"/>
    </w:rPr>
  </w:style>
  <w:style w:type="table" w:styleId="TableGrid">
    <w:name w:val="Table Grid"/>
    <w:basedOn w:val="TableNormal"/>
    <w:rsid w:val="003A43E9"/>
    <w:pPr>
      <w:spacing w:after="0" w:line="240" w:lineRule="auto"/>
    </w:pPr>
    <w:rPr>
      <w:rFonts w:ascii="Ultimate Serial" w:hAnsi="Ultimate Se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paragraph" w:customStyle="1" w:styleId="TableHeading">
    <w:name w:val="Table Heading"/>
    <w:basedOn w:val="Normal"/>
    <w:link w:val="TableHeadingChar"/>
    <w:qFormat/>
    <w:rsid w:val="003A43E9"/>
    <w:pPr>
      <w:spacing w:before="60" w:after="60"/>
    </w:pPr>
    <w:rPr>
      <w:b/>
      <w:bCs/>
    </w:rPr>
  </w:style>
  <w:style w:type="paragraph" w:customStyle="1" w:styleId="Tabletext">
    <w:name w:val="Table text"/>
    <w:basedOn w:val="Normal"/>
    <w:link w:val="TabletextChar"/>
    <w:rsid w:val="003A43E9"/>
    <w:pPr>
      <w:spacing w:before="60" w:after="60"/>
    </w:pPr>
    <w:rPr>
      <w:rFonts w:ascii="Trebuchet MS" w:eastAsia="Times New Roman" w:hAnsi="Trebuchet MS" w:cs="Tahoma"/>
      <w:szCs w:val="20"/>
      <w:lang w:bidi="he-IL"/>
    </w:rPr>
  </w:style>
  <w:style w:type="character" w:customStyle="1" w:styleId="TableHeadingChar">
    <w:name w:val="Table Heading Char"/>
    <w:basedOn w:val="DefaultParagraphFont"/>
    <w:link w:val="TableHeading"/>
    <w:rsid w:val="003A43E9"/>
    <w:rPr>
      <w:rFonts w:ascii="Arial" w:hAnsi="Arial" w:cs="Trebuchet MS"/>
      <w:b/>
      <w:bCs/>
    </w:rPr>
  </w:style>
  <w:style w:type="character" w:customStyle="1" w:styleId="TabletextChar">
    <w:name w:val="Table text Char"/>
    <w:basedOn w:val="DefaultParagraphFont"/>
    <w:link w:val="Tabletext"/>
    <w:rsid w:val="003A43E9"/>
    <w:rPr>
      <w:rFonts w:ascii="Trebuchet MS" w:eastAsia="Times New Roman" w:hAnsi="Trebuchet MS" w:cs="Tahoma"/>
      <w:szCs w:val="20"/>
      <w:lang w:bidi="he-IL"/>
    </w:rPr>
  </w:style>
  <w:style w:type="character" w:customStyle="1" w:styleId="Heading4Char">
    <w:name w:val="Heading 4 Char"/>
    <w:basedOn w:val="DefaultParagraphFont"/>
    <w:link w:val="Heading4"/>
    <w:rsid w:val="003A43E9"/>
    <w:rPr>
      <w:rFonts w:ascii="Arial" w:eastAsia="Times New Roman" w:hAnsi="Arial" w:cs="Times New Roman"/>
      <w:b/>
      <w:bCs/>
      <w:szCs w:val="28"/>
    </w:rPr>
  </w:style>
  <w:style w:type="paragraph" w:styleId="ListContinue">
    <w:name w:val="List Continue"/>
    <w:basedOn w:val="Normal"/>
    <w:rsid w:val="003A43E9"/>
    <w:pPr>
      <w:ind w:left="357"/>
    </w:pPr>
    <w:rPr>
      <w:rFonts w:eastAsia="Times New Roman" w:cs="Times New Roman"/>
      <w:szCs w:val="20"/>
    </w:rPr>
  </w:style>
  <w:style w:type="paragraph" w:customStyle="1" w:styleId="Note1">
    <w:name w:val="Note 1"/>
    <w:basedOn w:val="steps"/>
    <w:link w:val="Note1Char"/>
    <w:rsid w:val="003A43E9"/>
    <w:pPr>
      <w:ind w:left="1066" w:hanging="709"/>
    </w:pPr>
    <w:rPr>
      <w:sz w:val="20"/>
      <w:szCs w:val="24"/>
    </w:rPr>
  </w:style>
  <w:style w:type="paragraph" w:customStyle="1" w:styleId="steps">
    <w:name w:val="steps"/>
    <w:basedOn w:val="Normal"/>
    <w:qFormat/>
    <w:rsid w:val="003A43E9"/>
    <w:pPr>
      <w:tabs>
        <w:tab w:val="left" w:pos="357"/>
      </w:tabs>
      <w:ind w:left="357" w:hanging="357"/>
    </w:pPr>
    <w:rPr>
      <w:rFonts w:eastAsia="Times New Roman" w:cs="Times New Roman"/>
      <w:szCs w:val="20"/>
      <w:lang w:bidi="he-IL"/>
    </w:rPr>
  </w:style>
  <w:style w:type="paragraph" w:customStyle="1" w:styleId="steps20">
    <w:name w:val="steps 2"/>
    <w:basedOn w:val="steps"/>
    <w:qFormat/>
    <w:rsid w:val="003A43E9"/>
    <w:pPr>
      <w:tabs>
        <w:tab w:val="clear" w:pos="357"/>
        <w:tab w:val="left" w:pos="720"/>
      </w:tabs>
      <w:spacing w:after="60"/>
      <w:ind w:left="714"/>
    </w:pPr>
    <w:rPr>
      <w:szCs w:val="24"/>
    </w:rPr>
  </w:style>
  <w:style w:type="character" w:customStyle="1" w:styleId="Note1Char">
    <w:name w:val="Note 1 Char"/>
    <w:basedOn w:val="DefaultParagraphFont"/>
    <w:link w:val="Note1"/>
    <w:rsid w:val="003A43E9"/>
    <w:rPr>
      <w:rFonts w:ascii="Arial" w:eastAsia="Times New Roman" w:hAnsi="Arial" w:cs="Times New Roman"/>
      <w:sz w:val="20"/>
      <w:szCs w:val="24"/>
      <w:lang w:bidi="he-IL"/>
    </w:rPr>
  </w:style>
  <w:style w:type="paragraph" w:customStyle="1" w:styleId="ListBullet21">
    <w:name w:val="List Bullet 21"/>
    <w:basedOn w:val="ListBullet"/>
    <w:qFormat/>
    <w:rsid w:val="003A43E9"/>
    <w:pPr>
      <w:numPr>
        <w:numId w:val="4"/>
      </w:numPr>
      <w:spacing w:after="60"/>
    </w:pPr>
    <w:rPr>
      <w:rFonts w:cs="Courier New"/>
    </w:rPr>
  </w:style>
  <w:style w:type="paragraph" w:styleId="ListContinue2">
    <w:name w:val="List Continue 2"/>
    <w:basedOn w:val="Normal"/>
    <w:uiPriority w:val="99"/>
    <w:unhideWhenUsed/>
    <w:qFormat/>
    <w:rsid w:val="003A43E9"/>
    <w:pPr>
      <w:ind w:left="720"/>
    </w:pPr>
  </w:style>
  <w:style w:type="paragraph" w:styleId="Revision">
    <w:name w:val="Revision"/>
    <w:hidden/>
    <w:uiPriority w:val="99"/>
    <w:semiHidden/>
    <w:rsid w:val="003A43E9"/>
    <w:pPr>
      <w:spacing w:after="0" w:line="240" w:lineRule="auto"/>
    </w:pPr>
    <w:rPr>
      <w:rFonts w:ascii="U45 Univers Light" w:eastAsia="Times New Roman" w:hAnsi="U45 Univers Light" w:cs="Times New Roman"/>
      <w:sz w:val="24"/>
      <w:szCs w:val="24"/>
    </w:rPr>
  </w:style>
  <w:style w:type="paragraph" w:customStyle="1" w:styleId="DocumentTitle">
    <w:name w:val="Document Title"/>
    <w:basedOn w:val="Normal"/>
    <w:rsid w:val="003A43E9"/>
    <w:pPr>
      <w:spacing w:before="600" w:after="1200"/>
    </w:pPr>
    <w:rPr>
      <w:rFonts w:eastAsia="Times New Roman" w:cs="Times New Roman"/>
      <w:color w:val="2A59A8"/>
      <w:spacing w:val="-10"/>
      <w:sz w:val="56"/>
      <w:szCs w:val="48"/>
    </w:rPr>
  </w:style>
  <w:style w:type="paragraph" w:customStyle="1" w:styleId="DocumentSubTitle">
    <w:name w:val="Document SubTitle"/>
    <w:basedOn w:val="Normal"/>
    <w:rsid w:val="003A43E9"/>
    <w:pPr>
      <w:tabs>
        <w:tab w:val="left" w:pos="240"/>
      </w:tabs>
      <w:autoSpaceDE w:val="0"/>
      <w:autoSpaceDN w:val="0"/>
      <w:adjustRightInd w:val="0"/>
      <w:spacing w:after="1000" w:line="288" w:lineRule="auto"/>
      <w:textAlignment w:val="center"/>
    </w:pPr>
    <w:rPr>
      <w:rFonts w:eastAsia="Times New Roman" w:cs="Times New Roman"/>
      <w:spacing w:val="-2"/>
      <w:sz w:val="36"/>
      <w:szCs w:val="19"/>
    </w:rPr>
  </w:style>
  <w:style w:type="paragraph" w:styleId="ListBullet2">
    <w:name w:val="List Bullet 2"/>
    <w:basedOn w:val="Normal"/>
    <w:qFormat/>
    <w:rsid w:val="003A43E9"/>
    <w:pPr>
      <w:numPr>
        <w:numId w:val="5"/>
      </w:numPr>
    </w:pPr>
    <w:rPr>
      <w:rFonts w:eastAsia="Times New Roman"/>
      <w:szCs w:val="24"/>
    </w:rPr>
  </w:style>
  <w:style w:type="paragraph" w:styleId="FootnoteText">
    <w:name w:val="footnote text"/>
    <w:basedOn w:val="Normal"/>
    <w:link w:val="FootnoteTextChar"/>
    <w:semiHidden/>
    <w:rsid w:val="003A43E9"/>
    <w:rPr>
      <w:rFonts w:ascii="U45 Univers Light" w:eastAsia="Times New Roman" w:hAnsi="U45 Univers Light" w:cs="Courier New"/>
      <w:szCs w:val="20"/>
      <w:lang w:bidi="he-IL"/>
    </w:rPr>
  </w:style>
  <w:style w:type="character" w:customStyle="1" w:styleId="FootnoteTextChar">
    <w:name w:val="Footnote Text Char"/>
    <w:basedOn w:val="DefaultParagraphFont"/>
    <w:link w:val="FootnoteText"/>
    <w:semiHidden/>
    <w:rsid w:val="003A43E9"/>
    <w:rPr>
      <w:rFonts w:ascii="U45 Univers Light" w:eastAsia="Times New Roman" w:hAnsi="U45 Univers Light" w:cs="Courier New"/>
      <w:szCs w:val="20"/>
      <w:lang w:bidi="he-IL"/>
    </w:rPr>
  </w:style>
  <w:style w:type="paragraph" w:styleId="TOAHeading">
    <w:name w:val="toa heading"/>
    <w:basedOn w:val="Normal"/>
    <w:next w:val="Normal"/>
    <w:semiHidden/>
    <w:rsid w:val="003A43E9"/>
    <w:pPr>
      <w:spacing w:before="120"/>
    </w:pPr>
    <w:rPr>
      <w:rFonts w:eastAsia="Times New Roman" w:cs="Arial"/>
      <w:b/>
      <w:bCs/>
      <w:szCs w:val="24"/>
      <w:lang w:bidi="he-IL"/>
    </w:rPr>
  </w:style>
  <w:style w:type="character" w:styleId="FootnoteReference">
    <w:name w:val="footnote reference"/>
    <w:basedOn w:val="DefaultParagraphFont"/>
    <w:semiHidden/>
    <w:rsid w:val="003A43E9"/>
    <w:rPr>
      <w:rFonts w:ascii="Trebuchet MS" w:hAnsi="Trebuchet MS"/>
      <w:sz w:val="16"/>
      <w:vertAlign w:val="superscript"/>
    </w:rPr>
  </w:style>
  <w:style w:type="paragraph" w:styleId="BodyText">
    <w:name w:val="Body Text"/>
    <w:basedOn w:val="Normal"/>
    <w:link w:val="BodyTextChar"/>
    <w:rsid w:val="003A43E9"/>
    <w:rPr>
      <w:rFonts w:ascii="U45 Univers Light" w:eastAsia="Times New Roman" w:hAnsi="U45 Univers Light" w:cs="Courier New"/>
      <w:szCs w:val="20"/>
      <w:lang w:bidi="he-IL"/>
    </w:rPr>
  </w:style>
  <w:style w:type="character" w:customStyle="1" w:styleId="BodyTextChar">
    <w:name w:val="Body Text Char"/>
    <w:basedOn w:val="DefaultParagraphFont"/>
    <w:link w:val="BodyText"/>
    <w:rsid w:val="003A43E9"/>
    <w:rPr>
      <w:rFonts w:ascii="U45 Univers Light" w:eastAsia="Times New Roman" w:hAnsi="U45 Univers Light" w:cs="Courier New"/>
      <w:szCs w:val="20"/>
      <w:lang w:bidi="he-IL"/>
    </w:rPr>
  </w:style>
  <w:style w:type="paragraph" w:styleId="ListBullet3">
    <w:name w:val="List Bullet 3"/>
    <w:basedOn w:val="ListBullet2"/>
    <w:qFormat/>
    <w:rsid w:val="003A43E9"/>
    <w:pPr>
      <w:numPr>
        <w:numId w:val="6"/>
      </w:numPr>
      <w:spacing w:after="60"/>
    </w:pPr>
    <w:rPr>
      <w:rFonts w:cs="Times New Roman"/>
    </w:rPr>
  </w:style>
  <w:style w:type="paragraph" w:customStyle="1" w:styleId="Note2">
    <w:name w:val="Note 2"/>
    <w:basedOn w:val="Normal"/>
    <w:qFormat/>
    <w:rsid w:val="003A43E9"/>
    <w:pPr>
      <w:tabs>
        <w:tab w:val="left" w:pos="720"/>
        <w:tab w:val="left" w:pos="993"/>
      </w:tabs>
      <w:ind w:left="992" w:hanging="635"/>
    </w:pPr>
    <w:rPr>
      <w:rFonts w:eastAsia="Times New Roman" w:cs="Times New Roman"/>
      <w:szCs w:val="20"/>
    </w:rPr>
  </w:style>
  <w:style w:type="paragraph" w:customStyle="1" w:styleId="TableTitle">
    <w:name w:val="Table Title"/>
    <w:basedOn w:val="Normal"/>
    <w:qFormat/>
    <w:rsid w:val="003A43E9"/>
    <w:pPr>
      <w:spacing w:before="60" w:after="60"/>
    </w:pPr>
    <w:rPr>
      <w:color w:val="FFFFFF" w:themeColor="background1"/>
    </w:rPr>
  </w:style>
  <w:style w:type="paragraph" w:customStyle="1" w:styleId="Tableheader">
    <w:name w:val="Table header"/>
    <w:basedOn w:val="Normal"/>
    <w:link w:val="TableheaderChar"/>
    <w:qFormat/>
    <w:rsid w:val="003A43E9"/>
    <w:pPr>
      <w:spacing w:before="240"/>
    </w:pPr>
    <w:rPr>
      <w:b/>
    </w:rPr>
  </w:style>
  <w:style w:type="character" w:customStyle="1" w:styleId="TableheaderChar">
    <w:name w:val="Table header Char"/>
    <w:basedOn w:val="DefaultParagraphFont"/>
    <w:link w:val="Tableheader"/>
    <w:rsid w:val="003A43E9"/>
    <w:rPr>
      <w:rFonts w:ascii="Arial" w:hAnsi="Arial" w:cs="Trebuchet MS"/>
      <w:b/>
    </w:rPr>
  </w:style>
  <w:style w:type="paragraph" w:customStyle="1" w:styleId="MDSFooterGrey">
    <w:name w:val="MDS Footer Grey"/>
    <w:basedOn w:val="Normal"/>
    <w:link w:val="MDSFooterGreyChar"/>
    <w:rsid w:val="003A43E9"/>
    <w:pPr>
      <w:spacing w:before="60" w:after="60" w:line="120" w:lineRule="exact"/>
    </w:pPr>
    <w:rPr>
      <w:rFonts w:asciiTheme="minorHAnsi" w:eastAsia="Times New Roman" w:hAnsiTheme="minorHAnsi" w:cs="Times New Roman"/>
      <w:color w:val="939598"/>
      <w:sz w:val="18"/>
      <w:szCs w:val="18"/>
      <w:lang w:val="en-GB"/>
    </w:rPr>
  </w:style>
  <w:style w:type="character" w:customStyle="1" w:styleId="MDSFooterGreyChar">
    <w:name w:val="MDS Footer Grey Char"/>
    <w:basedOn w:val="DefaultParagraphFont"/>
    <w:link w:val="MDSFooterGrey"/>
    <w:rsid w:val="003A43E9"/>
    <w:rPr>
      <w:rFonts w:eastAsia="Times New Roman" w:cs="Times New Roman"/>
      <w:color w:val="939598"/>
      <w:sz w:val="18"/>
      <w:szCs w:val="18"/>
      <w:lang w:val="en-GB"/>
    </w:rPr>
  </w:style>
  <w:style w:type="paragraph" w:styleId="TOC4">
    <w:name w:val="toc 4"/>
    <w:basedOn w:val="Normal"/>
    <w:next w:val="Normal"/>
    <w:autoRedefine/>
    <w:rsid w:val="003A43E9"/>
    <w:pPr>
      <w:spacing w:after="0"/>
      <w:ind w:left="600"/>
    </w:pPr>
    <w:rPr>
      <w:rFonts w:asciiTheme="minorHAnsi" w:hAnsiTheme="minorHAnsi"/>
      <w:szCs w:val="20"/>
    </w:rPr>
  </w:style>
  <w:style w:type="paragraph" w:styleId="TOC5">
    <w:name w:val="toc 5"/>
    <w:basedOn w:val="Normal"/>
    <w:next w:val="Normal"/>
    <w:autoRedefine/>
    <w:rsid w:val="003A43E9"/>
    <w:pPr>
      <w:spacing w:after="0"/>
      <w:ind w:left="800"/>
    </w:pPr>
    <w:rPr>
      <w:rFonts w:asciiTheme="minorHAnsi" w:hAnsiTheme="minorHAnsi"/>
      <w:szCs w:val="20"/>
    </w:rPr>
  </w:style>
  <w:style w:type="paragraph" w:styleId="TOC6">
    <w:name w:val="toc 6"/>
    <w:basedOn w:val="Normal"/>
    <w:next w:val="Normal"/>
    <w:autoRedefine/>
    <w:rsid w:val="003A43E9"/>
    <w:pPr>
      <w:spacing w:after="0"/>
      <w:ind w:left="1000"/>
    </w:pPr>
    <w:rPr>
      <w:rFonts w:asciiTheme="minorHAnsi" w:hAnsiTheme="minorHAnsi"/>
      <w:szCs w:val="20"/>
    </w:rPr>
  </w:style>
  <w:style w:type="paragraph" w:styleId="TOC7">
    <w:name w:val="toc 7"/>
    <w:basedOn w:val="Normal"/>
    <w:next w:val="Normal"/>
    <w:autoRedefine/>
    <w:rsid w:val="003A43E9"/>
    <w:pPr>
      <w:spacing w:after="0"/>
      <w:ind w:left="1200"/>
    </w:pPr>
    <w:rPr>
      <w:rFonts w:asciiTheme="minorHAnsi" w:hAnsiTheme="minorHAnsi"/>
      <w:szCs w:val="20"/>
    </w:rPr>
  </w:style>
  <w:style w:type="paragraph" w:styleId="TOC8">
    <w:name w:val="toc 8"/>
    <w:basedOn w:val="Normal"/>
    <w:next w:val="Normal"/>
    <w:autoRedefine/>
    <w:rsid w:val="003A43E9"/>
    <w:pPr>
      <w:spacing w:after="0"/>
      <w:ind w:left="1400"/>
    </w:pPr>
    <w:rPr>
      <w:rFonts w:asciiTheme="minorHAnsi" w:hAnsiTheme="minorHAnsi"/>
      <w:szCs w:val="20"/>
    </w:rPr>
  </w:style>
  <w:style w:type="paragraph" w:styleId="TOC9">
    <w:name w:val="toc 9"/>
    <w:basedOn w:val="Normal"/>
    <w:next w:val="Normal"/>
    <w:autoRedefine/>
    <w:rsid w:val="003A43E9"/>
    <w:pPr>
      <w:spacing w:after="0"/>
      <w:ind w:left="1600"/>
    </w:pPr>
    <w:rPr>
      <w:rFonts w:asciiTheme="minorHAnsi" w:hAnsiTheme="minorHAnsi"/>
      <w:szCs w:val="20"/>
    </w:rPr>
  </w:style>
  <w:style w:type="paragraph" w:customStyle="1" w:styleId="bullet-indentLVL2tighttype">
    <w:name w:val="bullet - indent  LVL 2  (tight type)"/>
    <w:basedOn w:val="Normal"/>
    <w:link w:val="bullet-indentLVL2tighttypeChar"/>
    <w:rsid w:val="003A43E9"/>
    <w:pPr>
      <w:numPr>
        <w:numId w:val="7"/>
      </w:numPr>
    </w:pPr>
  </w:style>
  <w:style w:type="paragraph" w:customStyle="1" w:styleId="Bulletlist">
    <w:name w:val="Bullet list"/>
    <w:basedOn w:val="bullet-indentLVL2tighttype"/>
    <w:link w:val="BulletlistChar"/>
    <w:qFormat/>
    <w:rsid w:val="003A43E9"/>
    <w:pPr>
      <w:numPr>
        <w:numId w:val="10"/>
      </w:numPr>
    </w:pPr>
  </w:style>
  <w:style w:type="character" w:customStyle="1" w:styleId="bullet-indentLVL2tighttypeChar">
    <w:name w:val="bullet - indent  LVL 2  (tight type) Char"/>
    <w:basedOn w:val="DefaultParagraphFont"/>
    <w:link w:val="bullet-indentLVL2tighttype"/>
    <w:rsid w:val="003A43E9"/>
    <w:rPr>
      <w:rFonts w:ascii="Arial" w:hAnsi="Arial" w:cs="Trebuchet MS"/>
    </w:rPr>
  </w:style>
  <w:style w:type="character" w:customStyle="1" w:styleId="BulletlistChar">
    <w:name w:val="Bullet list Char"/>
    <w:basedOn w:val="bullet-indentLVL2tighttypeChar"/>
    <w:link w:val="Bulletlist"/>
    <w:rsid w:val="003A43E9"/>
    <w:rPr>
      <w:rFonts w:ascii="Arial" w:hAnsi="Arial" w:cs="Trebuchet MS"/>
    </w:rPr>
  </w:style>
  <w:style w:type="paragraph" w:customStyle="1" w:styleId="TableText0">
    <w:name w:val="Table Text"/>
    <w:basedOn w:val="Normal"/>
    <w:link w:val="TableTextChar0"/>
    <w:qFormat/>
    <w:rsid w:val="003A43E9"/>
    <w:pPr>
      <w:spacing w:before="60" w:after="60"/>
    </w:pPr>
  </w:style>
  <w:style w:type="paragraph" w:customStyle="1" w:styleId="Tableheading0">
    <w:name w:val="Table heading"/>
    <w:basedOn w:val="TableText0"/>
    <w:qFormat/>
    <w:rsid w:val="003A43E9"/>
    <w:pPr>
      <w:spacing w:after="0"/>
      <w:jc w:val="center"/>
    </w:pPr>
    <w:rPr>
      <w:b/>
      <w:bCs/>
      <w:color w:val="FFFFFF" w:themeColor="background1"/>
    </w:rPr>
  </w:style>
  <w:style w:type="paragraph" w:customStyle="1" w:styleId="Steps0">
    <w:name w:val="Steps"/>
    <w:basedOn w:val="Normal"/>
    <w:qFormat/>
    <w:rsid w:val="003A43E9"/>
    <w:pPr>
      <w:tabs>
        <w:tab w:val="left" w:pos="357"/>
      </w:tabs>
      <w:ind w:left="357" w:hanging="357"/>
    </w:pPr>
    <w:rPr>
      <w:rFonts w:eastAsia="Calibri" w:cs="Calibri"/>
      <w:lang w:val="en-SG"/>
    </w:rPr>
  </w:style>
  <w:style w:type="paragraph" w:customStyle="1" w:styleId="Steps2">
    <w:name w:val="Steps 2"/>
    <w:basedOn w:val="Steps0"/>
    <w:qFormat/>
    <w:rsid w:val="003A43E9"/>
    <w:pPr>
      <w:numPr>
        <w:numId w:val="9"/>
      </w:numPr>
    </w:pPr>
  </w:style>
  <w:style w:type="paragraph" w:customStyle="1" w:styleId="Bulletlist2">
    <w:name w:val="Bullet list 2"/>
    <w:basedOn w:val="Bulletlist"/>
    <w:qFormat/>
    <w:rsid w:val="003A43E9"/>
    <w:pPr>
      <w:numPr>
        <w:numId w:val="18"/>
      </w:numPr>
      <w:ind w:left="714" w:hanging="357"/>
    </w:pPr>
    <w:rPr>
      <w:lang w:val="en-SG"/>
    </w:rPr>
  </w:style>
  <w:style w:type="paragraph" w:customStyle="1" w:styleId="program">
    <w:name w:val="program"/>
    <w:basedOn w:val="Normal"/>
    <w:qFormat/>
    <w:rsid w:val="003A43E9"/>
    <w:pPr>
      <w:pBdr>
        <w:top w:val="single" w:sz="4" w:space="4" w:color="auto"/>
        <w:left w:val="single" w:sz="4" w:space="4" w:color="auto"/>
        <w:bottom w:val="single" w:sz="4" w:space="4" w:color="auto"/>
        <w:right w:val="single" w:sz="4" w:space="4" w:color="auto"/>
      </w:pBdr>
      <w:autoSpaceDE w:val="0"/>
      <w:autoSpaceDN w:val="0"/>
      <w:adjustRightInd w:val="0"/>
      <w:spacing w:after="0"/>
    </w:pPr>
    <w:rPr>
      <w:rFonts w:ascii="Courier New" w:hAnsi="Courier New"/>
      <w:color w:val="000000"/>
      <w:sz w:val="18"/>
      <w:lang w:bidi="he-IL"/>
    </w:rPr>
  </w:style>
  <w:style w:type="character" w:customStyle="1" w:styleId="TableTextChar0">
    <w:name w:val="Table Text Char"/>
    <w:basedOn w:val="DefaultParagraphFont"/>
    <w:link w:val="TableText0"/>
    <w:rsid w:val="003A43E9"/>
    <w:rPr>
      <w:rFonts w:ascii="Arial" w:hAnsi="Arial" w:cs="Trebuchet MS"/>
    </w:rPr>
  </w:style>
  <w:style w:type="character" w:customStyle="1" w:styleId="ListBulletChar">
    <w:name w:val="List Bullet Char"/>
    <w:link w:val="ListBullet"/>
    <w:rsid w:val="003A43E9"/>
    <w:rPr>
      <w:rFonts w:ascii="Arial" w:eastAsia="Times New Roman" w:hAnsi="Arial" w:cs="Trebuchet MS"/>
      <w:szCs w:val="24"/>
      <w:lang w:bidi="he-IL"/>
    </w:rPr>
  </w:style>
  <w:style w:type="paragraph" w:customStyle="1" w:styleId="Note">
    <w:name w:val="Note"/>
    <w:basedOn w:val="Note2"/>
    <w:qFormat/>
    <w:rsid w:val="003A43E9"/>
    <w:pPr>
      <w:ind w:left="720" w:hanging="720"/>
    </w:pPr>
  </w:style>
  <w:style w:type="paragraph" w:styleId="ListNumber">
    <w:name w:val="List Number"/>
    <w:basedOn w:val="Normal"/>
    <w:qFormat/>
    <w:rsid w:val="003A43E9"/>
    <w:pPr>
      <w:numPr>
        <w:numId w:val="16"/>
      </w:numPr>
      <w:ind w:left="357" w:hanging="357"/>
    </w:pPr>
  </w:style>
  <w:style w:type="paragraph" w:styleId="Title">
    <w:name w:val="Title"/>
    <w:basedOn w:val="Normal"/>
    <w:next w:val="Normal"/>
    <w:link w:val="TitleChar"/>
    <w:uiPriority w:val="10"/>
    <w:qFormat/>
    <w:rsid w:val="003A43E9"/>
    <w:pPr>
      <w:spacing w:before="360" w:after="720"/>
      <w:jc w:val="center"/>
    </w:pPr>
    <w:rPr>
      <w:rFonts w:eastAsiaTheme="majorEastAsia" w:cs="Arial"/>
      <w:color w:val="17457B"/>
      <w:spacing w:val="5"/>
      <w:kern w:val="28"/>
      <w:sz w:val="52"/>
      <w:szCs w:val="52"/>
    </w:rPr>
  </w:style>
  <w:style w:type="character" w:customStyle="1" w:styleId="TitleChar">
    <w:name w:val="Title Char"/>
    <w:basedOn w:val="DefaultParagraphFont"/>
    <w:link w:val="Title"/>
    <w:uiPriority w:val="10"/>
    <w:rsid w:val="003A43E9"/>
    <w:rPr>
      <w:rFonts w:ascii="Arial" w:eastAsiaTheme="majorEastAsia" w:hAnsi="Arial" w:cs="Arial"/>
      <w:color w:val="17457B"/>
      <w:spacing w:val="5"/>
      <w:kern w:val="28"/>
      <w:sz w:val="52"/>
      <w:szCs w:val="52"/>
    </w:rPr>
  </w:style>
  <w:style w:type="paragraph" w:customStyle="1" w:styleId="CyberSubhed1">
    <w:name w:val="Cyber_Subhed_1"/>
    <w:basedOn w:val="Normal"/>
    <w:rsid w:val="00B54631"/>
    <w:pPr>
      <w:spacing w:after="240"/>
    </w:pPr>
    <w:rPr>
      <w:rFonts w:ascii="Arial Black" w:eastAsia="Times New Roman" w:hAnsi="Arial Black" w:cs="Times New Roman"/>
      <w:color w:val="336699"/>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890">
      <w:bodyDiv w:val="1"/>
      <w:marLeft w:val="0"/>
      <w:marRight w:val="0"/>
      <w:marTop w:val="0"/>
      <w:marBottom w:val="0"/>
      <w:divBdr>
        <w:top w:val="none" w:sz="0" w:space="0" w:color="auto"/>
        <w:left w:val="none" w:sz="0" w:space="0" w:color="auto"/>
        <w:bottom w:val="none" w:sz="0" w:space="0" w:color="auto"/>
        <w:right w:val="none" w:sz="0" w:space="0" w:color="auto"/>
      </w:divBdr>
    </w:div>
    <w:div w:id="34540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png"/><Relationship Id="rId7" Type="http://schemas.openxmlformats.org/officeDocument/2006/relationships/image" Target="media/image9.jpeg"/><Relationship Id="rId12" Type="http://schemas.openxmlformats.org/officeDocument/2006/relationships/image" Target="media/image14.png"/><Relationship Id="rId2" Type="http://schemas.openxmlformats.org/officeDocument/2006/relationships/image" Target="media/image4.png"/><Relationship Id="rId1" Type="http://schemas.openxmlformats.org/officeDocument/2006/relationships/image" Target="media/image3.jpeg"/><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png"/><Relationship Id="rId4" Type="http://schemas.openxmlformats.org/officeDocument/2006/relationships/image" Target="media/image6.png"/><Relationship Id="rId9"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Documents\Templates\Short%20docu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ade">
      <a:majorFont>
        <a:latin typeface="Trade Gothic LT Std"/>
        <a:ea typeface=""/>
        <a:cs typeface=""/>
      </a:majorFont>
      <a:minorFont>
        <a:latin typeface="Trade Gothic LT St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7099C-4A16-4441-A22B-B104B4615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Short documents.dotx</Template>
  <TotalTime>25</TotalTime>
  <Pages>4</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PixelMEDIA, Inc.</Company>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Sensitive Identity Management Suite</dc:subject>
  <dc:creator>dsokolovskiy</dc:creator>
  <cp:lastModifiedBy>Carl Anderson</cp:lastModifiedBy>
  <cp:revision>11</cp:revision>
  <cp:lastPrinted>2013-09-29T12:57:00Z</cp:lastPrinted>
  <dcterms:created xsi:type="dcterms:W3CDTF">2013-11-13T13:27:00Z</dcterms:created>
  <dcterms:modified xsi:type="dcterms:W3CDTF">2016-06-10T13:02:00Z</dcterms:modified>
</cp:coreProperties>
</file>